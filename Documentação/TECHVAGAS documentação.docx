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513F8" w14:textId="09B1F026" w:rsidR="00F724F4" w:rsidRPr="00DE0E82" w:rsidRDefault="007D1386" w:rsidP="00AB6909">
      <w:pPr>
        <w:pStyle w:val="Pargrafocentralizado"/>
        <w:spacing w:line="360" w:lineRule="auto"/>
      </w:pPr>
      <w:r>
        <w:rPr>
          <w:noProof/>
        </w:rPr>
        <w:drawing>
          <wp:inline distT="0" distB="0" distL="0" distR="0" wp14:anchorId="632D22B9" wp14:editId="53AE99C3">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0">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36BDFB2" w14:textId="77777777" w:rsidR="00BE0BDB" w:rsidRPr="00DE0E82" w:rsidRDefault="00BE0BDB" w:rsidP="00AB6909">
      <w:pPr>
        <w:pStyle w:val="Pargrafocentralizado"/>
        <w:spacing w:line="360" w:lineRule="auto"/>
        <w:rPr>
          <w:szCs w:val="24"/>
        </w:rPr>
      </w:pPr>
    </w:p>
    <w:p w14:paraId="4C7177E5" w14:textId="77777777" w:rsidR="00BE0BDB" w:rsidRPr="00DE0E82" w:rsidRDefault="00BE0BDB" w:rsidP="00AB6909">
      <w:pPr>
        <w:pStyle w:val="Pargrafocentralizado"/>
        <w:spacing w:line="360" w:lineRule="auto"/>
        <w:rPr>
          <w:szCs w:val="24"/>
        </w:rPr>
      </w:pPr>
    </w:p>
    <w:p w14:paraId="381169ED" w14:textId="77777777" w:rsidR="00F724F4" w:rsidRPr="00DE0E82" w:rsidRDefault="00F724F4" w:rsidP="00F45376">
      <w:pPr>
        <w:pStyle w:val="ApndiceAnexotexto"/>
      </w:pPr>
    </w:p>
    <w:p w14:paraId="0F198BDB" w14:textId="77777777" w:rsidR="00F724F4" w:rsidRPr="00DE0E82" w:rsidRDefault="00F724F4" w:rsidP="00AB6909">
      <w:pPr>
        <w:pStyle w:val="Pargrafocentralizado"/>
        <w:spacing w:line="360" w:lineRule="auto"/>
        <w:rPr>
          <w:szCs w:val="24"/>
        </w:rPr>
      </w:pPr>
    </w:p>
    <w:p w14:paraId="62171378" w14:textId="6775FC15" w:rsidR="00E04E7C" w:rsidRPr="00DE0E82" w:rsidRDefault="00F45376" w:rsidP="00AB6909">
      <w:pPr>
        <w:pStyle w:val="Pargrafocentralizado"/>
        <w:spacing w:line="360" w:lineRule="auto"/>
        <w:rPr>
          <w:b/>
          <w:smallCaps/>
          <w:szCs w:val="24"/>
        </w:rPr>
      </w:pPr>
      <w:r>
        <w:rPr>
          <w:b/>
          <w:smallCaps/>
          <w:szCs w:val="24"/>
        </w:rPr>
        <w:t>Guilherme Carvalho</w:t>
      </w:r>
      <w:bookmarkStart w:id="0" w:name="_GoBack"/>
      <w:bookmarkEnd w:id="0"/>
    </w:p>
    <w:p w14:paraId="44ECB325" w14:textId="47A15FEB" w:rsidR="00F45376" w:rsidRPr="00DE0E82" w:rsidRDefault="00F45376" w:rsidP="00F45376">
      <w:pPr>
        <w:pStyle w:val="Pargrafocentralizado"/>
        <w:spacing w:line="360" w:lineRule="auto"/>
        <w:rPr>
          <w:b/>
          <w:smallCaps/>
          <w:szCs w:val="24"/>
        </w:rPr>
      </w:pPr>
      <w:r>
        <w:rPr>
          <w:b/>
          <w:smallCaps/>
          <w:szCs w:val="24"/>
        </w:rPr>
        <w:t>Victor Hugo</w:t>
      </w:r>
    </w:p>
    <w:p w14:paraId="4441926B" w14:textId="0C4CC8A4" w:rsidR="00F724F4" w:rsidRDefault="00F45376" w:rsidP="00AB6909">
      <w:pPr>
        <w:pStyle w:val="Pargrafocentralizado"/>
        <w:spacing w:line="360" w:lineRule="auto"/>
        <w:rPr>
          <w:b/>
          <w:smallCaps/>
          <w:szCs w:val="24"/>
        </w:rPr>
      </w:pPr>
      <w:proofErr w:type="spellStart"/>
      <w:r>
        <w:rPr>
          <w:b/>
          <w:smallCaps/>
          <w:szCs w:val="24"/>
        </w:rPr>
        <w:t>Kauã</w:t>
      </w:r>
      <w:proofErr w:type="spellEnd"/>
      <w:r>
        <w:rPr>
          <w:b/>
          <w:smallCaps/>
          <w:szCs w:val="24"/>
        </w:rPr>
        <w:t xml:space="preserve"> Henrique</w:t>
      </w:r>
    </w:p>
    <w:p w14:paraId="229AE18C" w14:textId="6144B94C" w:rsidR="00732FB4" w:rsidRPr="00F45376" w:rsidRDefault="00F45376" w:rsidP="00F45376">
      <w:pPr>
        <w:pStyle w:val="Anexo"/>
      </w:pPr>
      <w:r w:rsidRPr="00F45376">
        <w:t>Leandro Bergamini</w:t>
      </w: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22CDD070" w14:textId="1B27989A" w:rsidR="00F724F4" w:rsidRPr="00DE0E82" w:rsidRDefault="00F45376" w:rsidP="00AB6909">
      <w:pPr>
        <w:pStyle w:val="Pargrafocentralizado"/>
        <w:spacing w:line="360" w:lineRule="auto"/>
        <w:rPr>
          <w:szCs w:val="24"/>
        </w:rPr>
      </w:pPr>
      <w:r>
        <w:rPr>
          <w:b/>
          <w:szCs w:val="24"/>
        </w:rPr>
        <w:t>TECHVAGAS</w:t>
      </w:r>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34E8C95D"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Pr>
          <w:szCs w:val="24"/>
        </w:rPr>
        <w:t xml:space="preserve">Tópicos Avançado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7B0B02CF" w14:textId="494E5F6A" w:rsidR="00351172" w:rsidRDefault="000A6C43" w:rsidP="00AB6909">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7077BD3A" w14:textId="77777777" w:rsidR="00F117A3" w:rsidRDefault="00F117A3" w:rsidP="00AB6909">
      <w:pPr>
        <w:pStyle w:val="Universidade"/>
        <w:spacing w:line="360" w:lineRule="auto"/>
        <w:rPr>
          <w:b w:val="0"/>
          <w:bCs/>
          <w:sz w:val="24"/>
          <w:szCs w:val="24"/>
        </w:rPr>
      </w:pPr>
    </w:p>
    <w:p w14:paraId="3CA35EEB" w14:textId="77777777" w:rsidR="00537857" w:rsidRPr="00DE0E82" w:rsidRDefault="00537857" w:rsidP="00AB6909">
      <w:pPr>
        <w:pStyle w:val="Universidade"/>
        <w:spacing w:line="360" w:lineRule="auto"/>
        <w:rPr>
          <w:b w:val="0"/>
          <w:bCs/>
          <w:sz w:val="24"/>
          <w:szCs w:val="24"/>
        </w:rPr>
      </w:pPr>
    </w:p>
    <w:p w14:paraId="627D3928" w14:textId="77777777" w:rsidR="00F724F4" w:rsidRPr="00DE0E82" w:rsidRDefault="00F724F4" w:rsidP="00A14D71">
      <w:pPr>
        <w:pStyle w:val="Ttulo"/>
        <w:rPr>
          <w:szCs w:val="24"/>
        </w:rPr>
      </w:pPr>
      <w:r w:rsidRPr="00DE0E82">
        <w:rPr>
          <w:szCs w:val="24"/>
        </w:rPr>
        <w:lastRenderedPageBreak/>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1"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597C41">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597C41">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6B2B480F" w:rsidR="00C93DD6" w:rsidRDefault="00597C41">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597C41">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597C41">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597C41">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597C41">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597C41">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49D52321" w:rsidR="00236F70" w:rsidRDefault="00236F70" w:rsidP="019BEC7C">
      <w:pPr>
        <w:pStyle w:val="Ttulo1"/>
        <w:rPr>
          <w:b w:val="0"/>
        </w:rPr>
      </w:pPr>
      <w:bookmarkStart w:id="2" w:name="_Toc311655753"/>
      <w:bookmarkStart w:id="3" w:name="_Toc311656220"/>
      <w:bookmarkStart w:id="4" w:name="_Toc311656307"/>
      <w:bookmarkStart w:id="5" w:name="_Toc311656574"/>
      <w:bookmarkStart w:id="6" w:name="_Toc311676921"/>
      <w:bookmarkStart w:id="7" w:name="_Toc311677289"/>
      <w:bookmarkStart w:id="8" w:name="_Toc144809989"/>
      <w:r>
        <w:rPr>
          <w:b w:val="0"/>
        </w:rPr>
        <w:lastRenderedPageBreak/>
        <w:t>INTRODUÇÃO</w:t>
      </w:r>
      <w:bookmarkEnd w:id="1"/>
      <w:bookmarkEnd w:id="2"/>
      <w:bookmarkEnd w:id="3"/>
      <w:bookmarkEnd w:id="4"/>
      <w:bookmarkEnd w:id="5"/>
      <w:bookmarkEnd w:id="6"/>
      <w:bookmarkEnd w:id="7"/>
      <w:bookmarkEnd w:id="8"/>
    </w:p>
    <w:p w14:paraId="1A0D31C9" w14:textId="77777777" w:rsidR="00585006" w:rsidRDefault="0072371C" w:rsidP="00585006">
      <w:pPr>
        <w:pStyle w:val="Pargrafo"/>
        <w:spacing w:line="360" w:lineRule="auto"/>
        <w:ind w:firstLine="851"/>
      </w:pPr>
      <w:r>
        <w:t xml:space="preserve">A história do estágio no Brasil remonta a décadas passadas. O primeiro registro legal sobre a prática do estágio no país ocorreu em 1942, com a promulgação do Decreto-Lei nº 4.073, que instituiu a Lei Orgânica do Ensino Normal. </w:t>
      </w:r>
    </w:p>
    <w:p w14:paraId="676801FA" w14:textId="77777777" w:rsidR="00585006" w:rsidRDefault="0072371C" w:rsidP="00585006">
      <w:pPr>
        <w:pStyle w:val="Pargrafo"/>
        <w:spacing w:line="360" w:lineRule="auto"/>
        <w:ind w:firstLine="851"/>
      </w:pPr>
      <w:r>
        <w:t xml:space="preserve">No entanto, foi somente em 1967 que o estágio escolar foi oficialmente estabelecido, por meio da Portaria 1.002 do Ministro do Trabalho, que disciplinava a relação entre as empresas e os estudantes. </w:t>
      </w:r>
    </w:p>
    <w:p w14:paraId="30BAEFA4" w14:textId="77777777" w:rsidR="00585006" w:rsidRDefault="0072371C" w:rsidP="00585006">
      <w:pPr>
        <w:pStyle w:val="Pargrafo"/>
        <w:spacing w:line="360" w:lineRule="auto"/>
        <w:ind w:firstLine="851"/>
      </w:pPr>
      <w:r>
        <w:t xml:space="preserve">Historicamente, o conceito de Estágio Supervisionado foi introduzido no Brasil pela Lei Orgânica do Ensino Normal, promulgada em 1946. Essa lei definiu o estágio supervisionado como uma etapa fundamental da formação de professores e estabeleceu diretrizes para sua realização. A partir </w:t>
      </w:r>
      <w:r w:rsidR="00585006">
        <w:t>daí o</w:t>
      </w:r>
      <w:r>
        <w:t xml:space="preserve"> estágio passou a ser reconhecido como uma prática essencial para a preparação profissional dos estudantes. </w:t>
      </w:r>
    </w:p>
    <w:p w14:paraId="18CC20B2" w14:textId="77777777" w:rsidR="00585006" w:rsidRDefault="0072371C" w:rsidP="00585006">
      <w:pPr>
        <w:pStyle w:val="Pargrafo"/>
        <w:spacing w:line="360" w:lineRule="auto"/>
        <w:ind w:firstLine="851"/>
      </w:pPr>
      <w:r>
        <w:t xml:space="preserve">Ao longo dos anos, a legislação de estágio no Brasil passou por várias alterações. Diversas leis e decretos foram promulgados para regulamentar o estágio, visando garantir direitos e deveres tanto para as empresas como para os estudantes. Essas mudanças refletiram a evolução do mercado de trabalho e das necessidades educacionais. </w:t>
      </w:r>
    </w:p>
    <w:p w14:paraId="606AA9DF" w14:textId="77777777" w:rsidR="00585006" w:rsidRDefault="0072371C" w:rsidP="00585006">
      <w:pPr>
        <w:pStyle w:val="Pargrafo"/>
        <w:spacing w:line="360" w:lineRule="auto"/>
        <w:ind w:firstLine="851"/>
      </w:pPr>
      <w:r>
        <w:t xml:space="preserve">A Lei nº 11.788, de 25 de setembro de 2008, conhecida como Lei do Estágio, é a principal legislação que trata do assunto. Essa lei define o estágio como um ato educativo escolar supervisionado, desenvolvido no ambiente de trabalho, que tem como objetivo complementar o processo de ensino e aprendizagem dos estudantes. Ela trouxe importantes mudanças na forma como o estágio é realizado no Brasil, regulamentando a contratação de estagiários e buscando soluções para os desafios enfrentados nessa área. </w:t>
      </w:r>
    </w:p>
    <w:p w14:paraId="707116BC" w14:textId="77777777" w:rsidR="00585006" w:rsidRDefault="0072371C" w:rsidP="00585006">
      <w:pPr>
        <w:pStyle w:val="Pargrafo"/>
        <w:spacing w:line="360" w:lineRule="auto"/>
        <w:ind w:firstLine="851"/>
      </w:pPr>
      <w:r>
        <w:t>A Lei do Estágio estabelece direitos e responsabilidades tanto para os estagiários quanto para as empresas que os contratam. Além disso, define os papéis e responsabilidades dos agentes envolvidos no estágio, como as instituições de ensino, as empresas e os estagiários.</w:t>
      </w:r>
      <w:r w:rsidR="00585006">
        <w:t xml:space="preserve"> </w:t>
      </w:r>
    </w:p>
    <w:p w14:paraId="10B17F3C" w14:textId="3225D535" w:rsidR="0072371C" w:rsidRPr="0072371C" w:rsidRDefault="0072371C" w:rsidP="00585006">
      <w:pPr>
        <w:pStyle w:val="Pargrafo"/>
        <w:spacing w:line="360" w:lineRule="auto"/>
        <w:ind w:firstLine="851"/>
      </w:pPr>
      <w:r>
        <w:t xml:space="preserve">Atualmente, o estágio no Brasil é visto como uma porta de entrada para o mercado de trabalho, sendo bastante valorizado por empresas e instituições. Muitas vezes, empresas utilizam o estágio como uma forma de recrutamento, contratando estagiários que se destacam durante o período de estágio. Além disso, o estágio pode ser uma oportunidade para os estudantes demonstrarem suas habilidades e adquirirem experiência prática na área em que estão estudando. Em relação às estatísticas, em 2021, as atividades jurídicas foram as que mais empregaram estagiários no Brasil, com um total de 56,7 mil vagas em todo o país. Além disso, </w:t>
      </w:r>
      <w:r>
        <w:lastRenderedPageBreak/>
        <w:t xml:space="preserve">as escolas dos ensinos infantil e fundamental também apresentaram uma demanda significativa por estagiários. No entanto, não há dados estatísticos disponíveis sobre a participação de estudantes e empresas no programa de estágio em geral. A Associação Brasileira de Estágios (Abres) realiza anualmente uma pesquisa para obter informações sobre o número de estagiários no Brasil, utilizando fontes como o Inep, MEC e IBGE para compilar os dados estatísticos sobre a participação de estudantes e empresas no programa de estágio. De acordo com a pesquisa divulgada pelo Centro de Integração Empresa-Escola (CIEE), o número de contratos de estágio cresceu 18% em 2022. Nos primeiros seis meses de 2023, o Instituto </w:t>
      </w:r>
      <w:proofErr w:type="spellStart"/>
      <w:r>
        <w:t>Euvaldo</w:t>
      </w:r>
      <w:proofErr w:type="spellEnd"/>
      <w:r>
        <w:t xml:space="preserve"> </w:t>
      </w:r>
      <w:proofErr w:type="spellStart"/>
      <w:r>
        <w:t>Lodi</w:t>
      </w:r>
      <w:proofErr w:type="spellEnd"/>
      <w:r>
        <w:t xml:space="preserve"> (IEL) inseriu mais de 43 mil estudantes em empresas de todo o país, representando um aumento de 30% em comparação com o mesmo período do ano anterior. As oportunidades de estágio são destinadas a estudantes de diversas áreas, como Administração, Biologia, Biomedicina, C</w:t>
      </w:r>
      <w:r w:rsidR="560F0B01">
        <w:t>o</w:t>
      </w:r>
      <w:r>
        <w:t xml:space="preserve">mércio Exterior, Economia, Marketing, Jornalismo, Letras, entre outras.                             </w:t>
      </w:r>
    </w:p>
    <w:p w14:paraId="51023CA4" w14:textId="35B7D772" w:rsidR="00F724F4" w:rsidRPr="00DE0E82" w:rsidRDefault="00F43D74" w:rsidP="00F43D74">
      <w:pPr>
        <w:pStyle w:val="Ttulo1"/>
        <w:ind w:left="426"/>
        <w:rPr>
          <w:szCs w:val="24"/>
        </w:rPr>
      </w:pPr>
      <w:bookmarkStart w:id="9" w:name="_Toc253375253"/>
      <w:bookmarkStart w:id="10" w:name="_Toc311655756"/>
      <w:bookmarkStart w:id="11" w:name="_Toc311656223"/>
      <w:bookmarkStart w:id="12" w:name="_Toc311656310"/>
      <w:bookmarkStart w:id="13" w:name="_Toc311656577"/>
      <w:bookmarkStart w:id="14" w:name="_Toc311676927"/>
      <w:bookmarkStart w:id="15" w:name="_Toc311677295"/>
      <w:r w:rsidRPr="00DE0E82">
        <w:rPr>
          <w:szCs w:val="24"/>
        </w:rPr>
        <w:lastRenderedPageBreak/>
        <w:t xml:space="preserve">  </w:t>
      </w:r>
      <w:bookmarkStart w:id="16" w:name="_Toc144809990"/>
      <w:r w:rsidR="00F724F4" w:rsidRPr="00DE0E82">
        <w:rPr>
          <w:szCs w:val="24"/>
        </w:rPr>
        <w:t>LEVANTAMENTO DE REQUISITOS</w:t>
      </w:r>
      <w:bookmarkEnd w:id="9"/>
      <w:bookmarkEnd w:id="10"/>
      <w:bookmarkEnd w:id="11"/>
      <w:bookmarkEnd w:id="12"/>
      <w:bookmarkEnd w:id="13"/>
      <w:bookmarkEnd w:id="14"/>
      <w:bookmarkEnd w:id="15"/>
      <w:r w:rsidR="00A4594E">
        <w:rPr>
          <w:szCs w:val="24"/>
        </w:rPr>
        <w:t xml:space="preserve"> DE SOFTWARE</w:t>
      </w:r>
      <w:bookmarkEnd w:id="16"/>
    </w:p>
    <w:p w14:paraId="0A8ED3F2" w14:textId="77777777" w:rsidR="00AC5FC8" w:rsidRPr="00DE0E82" w:rsidRDefault="00AC5FC8" w:rsidP="00FB1824">
      <w:pPr>
        <w:pStyle w:val="Pargrafo"/>
        <w:ind w:firstLine="0"/>
        <w:rPr>
          <w:szCs w:val="24"/>
        </w:rPr>
      </w:pPr>
    </w:p>
    <w:p w14:paraId="2465909B" w14:textId="5AC4B021" w:rsidR="007A6E26" w:rsidRPr="00C93DD6" w:rsidRDefault="00FB1824" w:rsidP="007A6E26">
      <w:pPr>
        <w:pStyle w:val="Ttulo2"/>
        <w:rPr>
          <w:szCs w:val="24"/>
        </w:rPr>
      </w:pPr>
      <w:bookmarkStart w:id="17" w:name="_Toc311655848"/>
      <w:bookmarkStart w:id="18" w:name="_Toc311655928"/>
      <w:bookmarkStart w:id="19" w:name="_Toc311656059"/>
      <w:bookmarkStart w:id="20" w:name="_Toc311656108"/>
      <w:bookmarkStart w:id="21" w:name="_Toc311656224"/>
      <w:bookmarkStart w:id="22" w:name="_Toc144809991"/>
      <w:bookmarkStart w:id="23" w:name="_Toc253375254"/>
      <w:bookmarkStart w:id="24" w:name="_Toc311655757"/>
      <w:bookmarkStart w:id="25" w:name="_Toc311656228"/>
      <w:bookmarkStart w:id="26" w:name="_Toc311656311"/>
      <w:bookmarkStart w:id="27" w:name="_Toc311656578"/>
      <w:bookmarkStart w:id="28" w:name="_Toc311676928"/>
      <w:bookmarkStart w:id="29" w:name="_Toc311677296"/>
      <w:bookmarkEnd w:id="17"/>
      <w:bookmarkEnd w:id="18"/>
      <w:bookmarkEnd w:id="19"/>
      <w:bookmarkEnd w:id="20"/>
      <w:bookmarkEnd w:id="21"/>
      <w:r w:rsidRPr="00C93DD6">
        <w:rPr>
          <w:szCs w:val="24"/>
        </w:rPr>
        <w:t>Descrição dos objetivos do sistema</w:t>
      </w:r>
      <w:bookmarkEnd w:id="22"/>
    </w:p>
    <w:p w14:paraId="7504E30C" w14:textId="19144009" w:rsidR="00C0696B" w:rsidRDefault="00C0696B" w:rsidP="001011C4">
      <w:pPr>
        <w:pStyle w:val="Anexo"/>
        <w:ind w:firstLine="709"/>
        <w:jc w:val="left"/>
        <w:rPr>
          <w:b w:val="0"/>
        </w:rPr>
      </w:pPr>
      <w:r w:rsidRPr="00C0696B">
        <w:rPr>
          <w:b w:val="0"/>
        </w:rPr>
        <w:t>Este projeto tem como finalidade promover o acesso mais amplo e dinâmico aos alunos da Fatec</w:t>
      </w:r>
      <w:r>
        <w:rPr>
          <w:b w:val="0"/>
        </w:rPr>
        <w:t xml:space="preserve">, proporcionando um sistema limpo e de fácil acesso tanto pelos alunos que irão se cadastrar para as vagas e para as empresas responsáveis </w:t>
      </w:r>
      <w:r w:rsidR="009F7563">
        <w:rPr>
          <w:b w:val="0"/>
        </w:rPr>
        <w:t xml:space="preserve">que estarão implantando essas oportunidades de emprego para todos os docentes da Faculdade. </w:t>
      </w:r>
    </w:p>
    <w:p w14:paraId="38E95464" w14:textId="77777777" w:rsidR="00114845" w:rsidRPr="00114845" w:rsidRDefault="00114845" w:rsidP="00114845">
      <w:pPr>
        <w:pStyle w:val="Commarcadores4"/>
        <w:numPr>
          <w:ilvl w:val="0"/>
          <w:numId w:val="0"/>
        </w:numPr>
      </w:pPr>
    </w:p>
    <w:p w14:paraId="4D8DA182" w14:textId="38A1B6B0" w:rsidR="00FB1824" w:rsidRPr="00DE0E82" w:rsidRDefault="00FB1824" w:rsidP="00BA7689">
      <w:pPr>
        <w:pStyle w:val="Ttulo2"/>
        <w:rPr>
          <w:szCs w:val="24"/>
        </w:rPr>
      </w:pPr>
      <w:bookmarkStart w:id="30" w:name="_Toc144809992"/>
      <w:r w:rsidRPr="00DE0E82">
        <w:rPr>
          <w:szCs w:val="24"/>
        </w:rPr>
        <w:t>Descrição do sistema atual</w:t>
      </w:r>
      <w:bookmarkEnd w:id="30"/>
    </w:p>
    <w:p w14:paraId="49D86513" w14:textId="5E205DC0" w:rsidR="000F6256" w:rsidRDefault="00470C57" w:rsidP="001011C4">
      <w:pPr>
        <w:ind w:firstLine="709"/>
        <w:rPr>
          <w:szCs w:val="24"/>
        </w:rPr>
      </w:pPr>
      <w:r w:rsidRPr="00470C57">
        <w:rPr>
          <w:szCs w:val="24"/>
        </w:rPr>
        <w:t>Atualmente, o sistema de estágio no Brasil é regulamentado pela Lei nº 11.788/2008, conhecida como Lei do Estágio. Essa legislação define o estágio como um ato educativo escolar supervisionado, desenvolvido no ambiente de trabalho, com o objetivo de proporcionar ao estudante uma experiência prática relacionada à sua área de estudo. A Lei do Estágio abrange estágios no ensino médio, técnico e superior, tanto para estudantes brasileiros como para estudantes estrangeiros. A Lei do Estágio entrou em vigor em setembro de 2008 e trouxe importantes regulamentações para garantir a qualidade e a segurança dos estágios. Ela estabelece, por exemplo, a carga horária máxima de 6 horas diárias e 30 horas semanais para os estagiários, além de definir a necessidade de um termo de compromisso entre o estagiário, a instituição de ensino e a empresa.</w:t>
      </w:r>
    </w:p>
    <w:p w14:paraId="5D4E1B5B" w14:textId="77777777" w:rsidR="000F6256" w:rsidRPr="00DE0E82" w:rsidRDefault="000F6256" w:rsidP="00FB1824">
      <w:pPr>
        <w:rPr>
          <w:szCs w:val="24"/>
        </w:rPr>
      </w:pPr>
    </w:p>
    <w:p w14:paraId="54EA0E71" w14:textId="51600180" w:rsidR="00FB1824" w:rsidRDefault="00FB1824" w:rsidP="00BA7689">
      <w:pPr>
        <w:pStyle w:val="Ttulo2"/>
        <w:rPr>
          <w:szCs w:val="24"/>
        </w:rPr>
      </w:pPr>
      <w:r w:rsidRPr="00DE0E82">
        <w:rPr>
          <w:szCs w:val="24"/>
        </w:rPr>
        <w:t xml:space="preserve"> </w:t>
      </w:r>
      <w:bookmarkStart w:id="31" w:name="_Toc144809993"/>
      <w:bookmarkEnd w:id="23"/>
      <w:bookmarkEnd w:id="24"/>
      <w:bookmarkEnd w:id="25"/>
      <w:bookmarkEnd w:id="26"/>
      <w:bookmarkEnd w:id="27"/>
      <w:bookmarkEnd w:id="28"/>
      <w:bookmarkEnd w:id="29"/>
      <w:r w:rsidRPr="00DE0E82">
        <w:rPr>
          <w:szCs w:val="24"/>
        </w:rPr>
        <w:t>Descrição dos principais problemas</w:t>
      </w:r>
      <w:bookmarkEnd w:id="31"/>
      <w:r w:rsidR="00761FE6">
        <w:rPr>
          <w:szCs w:val="24"/>
        </w:rPr>
        <w:t xml:space="preserve"> </w:t>
      </w:r>
    </w:p>
    <w:p w14:paraId="3238F0CD" w14:textId="7FB400BE" w:rsidR="00FB1824" w:rsidRPr="00517CA5" w:rsidRDefault="00761FE6" w:rsidP="001011C4">
      <w:pPr>
        <w:ind w:firstLine="709"/>
      </w:pPr>
      <w:r>
        <w:t>Um problema que possa acontecer é o de manuseio do software em questão pois como a F</w:t>
      </w:r>
      <w:r w:rsidR="009427D6">
        <w:t>A</w:t>
      </w:r>
      <w:r>
        <w:t xml:space="preserve">TEC em nunca teve um sistema de inscrição para o </w:t>
      </w:r>
      <w:r w:rsidR="00721738">
        <w:t>estágio</w:t>
      </w:r>
      <w:r>
        <w:t>, então possa ser que seja um pouco complicado</w:t>
      </w:r>
      <w:r w:rsidR="00517CA5">
        <w:t xml:space="preserve"> e confuso</w:t>
      </w:r>
      <w:r>
        <w:t xml:space="preserve"> para quem irá usar</w:t>
      </w:r>
      <w:r w:rsidR="00517CA5">
        <w:t xml:space="preserve"> pela primeira vez.</w:t>
      </w:r>
    </w:p>
    <w:p w14:paraId="4D7AA397" w14:textId="220C1FFF" w:rsidR="00FB1824" w:rsidRPr="00DE0E82" w:rsidRDefault="00FB1824" w:rsidP="00BA7689">
      <w:pPr>
        <w:pStyle w:val="Ttulo2"/>
        <w:rPr>
          <w:szCs w:val="24"/>
        </w:rPr>
      </w:pPr>
      <w:r w:rsidRPr="00DE0E82">
        <w:rPr>
          <w:szCs w:val="24"/>
        </w:rPr>
        <w:t xml:space="preserve"> </w:t>
      </w:r>
      <w:bookmarkStart w:id="32" w:name="_Toc144809994"/>
      <w:r w:rsidRPr="00DE0E82">
        <w:rPr>
          <w:szCs w:val="24"/>
        </w:rPr>
        <w:t>Descrição dos requisitos funcionais</w:t>
      </w:r>
      <w:bookmarkEnd w:id="32"/>
    </w:p>
    <w:p w14:paraId="4A3D3031" w14:textId="01FD695B" w:rsidR="001011C4" w:rsidRDefault="00CB0D67" w:rsidP="67F93A03">
      <w:pPr>
        <w:ind w:firstLine="709"/>
      </w:pPr>
      <w:r>
        <w:t xml:space="preserve">Os requisitos funcionais presentes no sistema será o de: cadastrar, editar, excluir, adicionar e salvar. </w:t>
      </w:r>
      <w:r w:rsidR="00721738">
        <w:t>Esses requisitos funcionais irão</w:t>
      </w:r>
      <w:r>
        <w:t xml:space="preserve"> fazer sua função nas seguintes classes aluno, empresa, coordenador de </w:t>
      </w:r>
      <w:r w:rsidR="5D5127A5">
        <w:t>estágio</w:t>
      </w:r>
      <w:r>
        <w:t xml:space="preserve"> e coordenador do curso e o administrador.</w:t>
      </w:r>
    </w:p>
    <w:p w14:paraId="67818237" w14:textId="77777777" w:rsidR="001011C4" w:rsidRPr="00DE0E82" w:rsidRDefault="001011C4" w:rsidP="00517CA5">
      <w:pPr>
        <w:ind w:firstLine="0"/>
        <w:rPr>
          <w:szCs w:val="24"/>
        </w:rPr>
      </w:pPr>
    </w:p>
    <w:p w14:paraId="39969684" w14:textId="6CFC5384" w:rsidR="00F724F4" w:rsidRDefault="00FB1824" w:rsidP="00BA7689">
      <w:pPr>
        <w:pStyle w:val="Ttulo2"/>
        <w:rPr>
          <w:szCs w:val="24"/>
        </w:rPr>
      </w:pPr>
      <w:bookmarkStart w:id="33" w:name="_Toc144809995"/>
      <w:r w:rsidRPr="00DE0E82">
        <w:rPr>
          <w:szCs w:val="24"/>
        </w:rPr>
        <w:t>Descrição dos requisitos não funcionais</w:t>
      </w:r>
      <w:bookmarkEnd w:id="33"/>
    </w:p>
    <w:p w14:paraId="1A251498" w14:textId="3F40D932" w:rsidR="00857AEC" w:rsidRPr="00DE0E82" w:rsidRDefault="001011C4" w:rsidP="00857AEC">
      <w:r>
        <w:t xml:space="preserve">Os requisitos não funcionais presentes no sistema será o de: segurança, desempenho, </w:t>
      </w:r>
      <w:r w:rsidR="008026B0">
        <w:t>segurança autentificarão e autorização, usabilidade, interface agradável, desempenho de banco de dados</w:t>
      </w:r>
      <w:r w:rsidR="007F693C">
        <w:t xml:space="preserve"> e </w:t>
      </w:r>
      <w:r w:rsidR="008026B0">
        <w:t>backup realizado semanalmente</w:t>
      </w:r>
      <w:r w:rsidR="09916955">
        <w:t>.</w:t>
      </w:r>
    </w:p>
    <w:p w14:paraId="1B93DB52" w14:textId="77777777" w:rsidR="00426284" w:rsidRPr="00DE0E82" w:rsidRDefault="00426284" w:rsidP="009F4885">
      <w:pPr>
        <w:rPr>
          <w:szCs w:val="24"/>
        </w:rPr>
      </w:pPr>
    </w:p>
    <w:p w14:paraId="5D930E34" w14:textId="77777777" w:rsidR="000959C0" w:rsidRDefault="000959C0" w:rsidP="009F4885">
      <w:pPr>
        <w:rPr>
          <w:szCs w:val="24"/>
        </w:rPr>
      </w:pPr>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4" w:name="_Toc144809996"/>
      <w:r w:rsidRPr="000959C0">
        <w:rPr>
          <w:szCs w:val="24"/>
        </w:rPr>
        <w:t xml:space="preserve">VISÃO DE CASO DE USO </w:t>
      </w:r>
      <w:r w:rsidR="00EE3741">
        <w:rPr>
          <w:szCs w:val="24"/>
        </w:rPr>
        <w:t>–</w:t>
      </w:r>
      <w:r w:rsidRPr="000959C0">
        <w:rPr>
          <w:szCs w:val="24"/>
        </w:rPr>
        <w:t xml:space="preserve"> UML</w:t>
      </w:r>
      <w:bookmarkEnd w:id="34"/>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5" w:name="_Toc144809997"/>
      <w:r w:rsidRPr="000959C0">
        <w:rPr>
          <w:szCs w:val="24"/>
        </w:rPr>
        <w:t>3.1 Diagrama de Classes</w:t>
      </w:r>
      <w:bookmarkEnd w:id="35"/>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6" w:name="_Toc144809998"/>
      <w:r w:rsidRPr="00DF0DED">
        <w:rPr>
          <w:szCs w:val="24"/>
        </w:rPr>
        <w:t>3.</w:t>
      </w:r>
      <w:r w:rsidR="00BC263E" w:rsidRPr="00DF0DED">
        <w:rPr>
          <w:szCs w:val="24"/>
        </w:rPr>
        <w:t>2</w:t>
      </w:r>
      <w:r w:rsidRPr="00DF0DED">
        <w:rPr>
          <w:szCs w:val="24"/>
        </w:rPr>
        <w:t xml:space="preserve"> Dicionário de classes</w:t>
      </w:r>
      <w:bookmarkEnd w:id="36"/>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24ADAE83">
        <w:tc>
          <w:tcPr>
            <w:tcW w:w="3020" w:type="dxa"/>
          </w:tcPr>
          <w:p w14:paraId="5FB5AA6F" w14:textId="77777777" w:rsidR="008C298C" w:rsidRPr="004C384A" w:rsidRDefault="008C298C" w:rsidP="00317A6C">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317A6C">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317A6C">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24ADAE83">
        <w:tc>
          <w:tcPr>
            <w:tcW w:w="3020" w:type="dxa"/>
          </w:tcPr>
          <w:p w14:paraId="2037E964" w14:textId="24EA24AA" w:rsidR="008C298C" w:rsidRPr="004C384A" w:rsidRDefault="6BFF2562" w:rsidP="00317A6C">
            <w:pPr>
              <w:ind w:firstLine="0"/>
              <w:rPr>
                <w:rFonts w:ascii="Arial" w:hAnsi="Arial" w:cs="Arial"/>
                <w:color w:val="FF0000"/>
              </w:rPr>
            </w:pPr>
            <w:r w:rsidRPr="24ADAE83">
              <w:rPr>
                <w:rFonts w:ascii="Arial" w:hAnsi="Arial" w:cs="Arial"/>
                <w:color w:val="FF0000"/>
              </w:rPr>
              <w:t>administrador</w:t>
            </w:r>
          </w:p>
        </w:tc>
        <w:tc>
          <w:tcPr>
            <w:tcW w:w="1653" w:type="dxa"/>
          </w:tcPr>
          <w:p w14:paraId="1C016F68" w14:textId="77777777" w:rsidR="008C298C" w:rsidRPr="004C384A" w:rsidRDefault="008C298C" w:rsidP="00317A6C">
            <w:pPr>
              <w:ind w:firstLine="0"/>
              <w:rPr>
                <w:rFonts w:ascii="Arial" w:hAnsi="Arial" w:cs="Arial"/>
                <w:color w:val="FF0000"/>
              </w:rPr>
            </w:pPr>
            <w:proofErr w:type="spellStart"/>
            <w:r w:rsidRPr="004C384A">
              <w:rPr>
                <w:rFonts w:ascii="Arial" w:hAnsi="Arial" w:cs="Arial"/>
                <w:color w:val="FF0000"/>
              </w:rPr>
              <w:t>Integer</w:t>
            </w:r>
            <w:proofErr w:type="spellEnd"/>
          </w:p>
        </w:tc>
        <w:tc>
          <w:tcPr>
            <w:tcW w:w="4388" w:type="dxa"/>
          </w:tcPr>
          <w:p w14:paraId="7E1BA698" w14:textId="77777777" w:rsidR="008C298C" w:rsidRPr="004C384A" w:rsidRDefault="008C298C" w:rsidP="00317A6C">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7"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7"/>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8" w:name="_Toc253375267"/>
      <w:bookmarkStart w:id="39" w:name="_Toc311655770"/>
      <w:bookmarkStart w:id="40" w:name="_Toc311656242"/>
      <w:bookmarkStart w:id="41" w:name="_Toc311656324"/>
      <w:bookmarkStart w:id="42" w:name="_Toc311656591"/>
      <w:bookmarkStart w:id="43" w:name="_Toc311676941"/>
      <w:bookmarkStart w:id="44" w:name="_Toc311677309"/>
      <w:bookmarkStart w:id="45" w:name="_Toc356377170"/>
      <w:bookmarkStart w:id="46" w:name="_Toc144810000"/>
      <w:r>
        <w:rPr>
          <w:szCs w:val="24"/>
        </w:rPr>
        <w:t>3.</w:t>
      </w:r>
      <w:r w:rsidR="00BC263E">
        <w:rPr>
          <w:szCs w:val="24"/>
        </w:rPr>
        <w:t>4</w:t>
      </w:r>
      <w:r>
        <w:rPr>
          <w:szCs w:val="24"/>
        </w:rPr>
        <w:t xml:space="preserve"> </w:t>
      </w:r>
      <w:r w:rsidRPr="006C04EC">
        <w:rPr>
          <w:szCs w:val="24"/>
        </w:rPr>
        <w:t>Lista de Casos de Uso</w:t>
      </w:r>
      <w:bookmarkEnd w:id="38"/>
      <w:bookmarkEnd w:id="39"/>
      <w:bookmarkEnd w:id="40"/>
      <w:bookmarkEnd w:id="41"/>
      <w:bookmarkEnd w:id="42"/>
      <w:bookmarkEnd w:id="43"/>
      <w:bookmarkEnd w:id="44"/>
      <w:bookmarkEnd w:id="45"/>
      <w:bookmarkEnd w:id="46"/>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7"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7"/>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24ADAE83">
        <w:trPr>
          <w:trHeight w:val="250"/>
          <w:tblHeader/>
          <w:jc w:val="center"/>
        </w:trPr>
        <w:tc>
          <w:tcPr>
            <w:tcW w:w="524" w:type="dxa"/>
            <w:shd w:val="clear" w:color="auto" w:fill="auto"/>
            <w:noWrap/>
            <w:vAlign w:val="bottom"/>
          </w:tcPr>
          <w:p w14:paraId="118E57D3"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2C55D0">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24ADAE83">
        <w:trPr>
          <w:trHeight w:val="250"/>
          <w:jc w:val="center"/>
        </w:trPr>
        <w:tc>
          <w:tcPr>
            <w:tcW w:w="524" w:type="dxa"/>
            <w:shd w:val="clear" w:color="auto" w:fill="auto"/>
            <w:noWrap/>
            <w:vAlign w:val="center"/>
          </w:tcPr>
          <w:p w14:paraId="692FE642" w14:textId="77777777" w:rsidR="006C04EC" w:rsidRPr="00770AFF" w:rsidRDefault="006C04EC" w:rsidP="002C55D0">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2C55D0">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24ADAE83">
        <w:trPr>
          <w:trHeight w:val="250"/>
          <w:jc w:val="center"/>
        </w:trPr>
        <w:tc>
          <w:tcPr>
            <w:tcW w:w="524" w:type="dxa"/>
            <w:shd w:val="clear" w:color="auto" w:fill="auto"/>
            <w:noWrap/>
            <w:vAlign w:val="center"/>
          </w:tcPr>
          <w:p w14:paraId="7A277BCA" w14:textId="77777777" w:rsidR="006C04EC" w:rsidRPr="00770AFF" w:rsidRDefault="006C04EC" w:rsidP="002C55D0">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2C55D0">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D95782" w:rsidP="24ADAE83">
            <w:pPr>
              <w:pStyle w:val="NormalWeb"/>
              <w:spacing w:before="0" w:beforeAutospacing="0" w:after="0" w:afterAutospacing="0"/>
              <w:jc w:val="left"/>
              <w:rPr>
                <w:color w:val="000000" w:themeColor="text1"/>
              </w:rPr>
            </w:pPr>
            <w:r w:rsidRPr="00770AFF">
              <w:rPr>
                <w:color w:val="000000"/>
                <w:kern w:val="24"/>
              </w:rPr>
              <w:t>dados autor</w:t>
            </w:r>
          </w:p>
        </w:tc>
        <w:tc>
          <w:tcPr>
            <w:tcW w:w="2407" w:type="dxa"/>
            <w:shd w:val="clear" w:color="auto" w:fill="auto"/>
            <w:noWrap/>
            <w:vAlign w:val="center"/>
          </w:tcPr>
          <w:p w14:paraId="607A1D36" w14:textId="77777777" w:rsidR="006C04EC" w:rsidRPr="00770AFF" w:rsidRDefault="006C04EC" w:rsidP="002C55D0">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2C55D0">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8"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8"/>
    </w:p>
    <w:p w14:paraId="2D39D91A" w14:textId="1BCE2086" w:rsidR="00732FB4" w:rsidRPr="0098235B" w:rsidRDefault="00732FB4" w:rsidP="24ADAE83">
      <w:pPr>
        <w:pStyle w:val="Pargrafo"/>
        <w:ind w:firstLine="0"/>
        <w:rPr>
          <w:i/>
          <w:iCs/>
          <w:color w:val="1F497D" w:themeColor="text2"/>
        </w:rPr>
      </w:pPr>
      <w:r w:rsidRPr="24ADAE83">
        <w:rPr>
          <w:i/>
          <w:iCs/>
          <w:color w:val="1F497D" w:themeColor="text2"/>
        </w:rPr>
        <w:t xml:space="preserve">Fazer um texto explicativo sobre o diagrama e </w:t>
      </w:r>
      <w:r w:rsidR="3BBE0741" w:rsidRPr="24ADAE83">
        <w:rPr>
          <w:i/>
          <w:iCs/>
          <w:color w:val="1F497D" w:themeColor="text2"/>
        </w:rPr>
        <w:t>inseri-lo</w:t>
      </w:r>
      <w:r w:rsidRPr="24ADAE83">
        <w:rPr>
          <w:i/>
          <w:iCs/>
          <w:color w:val="1F497D" w:themeColor="text2"/>
        </w:rPr>
        <w:t xml:space="preserve"> abaixo. </w:t>
      </w:r>
      <w:r w:rsidR="61C7CC6D" w:rsidRPr="24ADAE83">
        <w:rPr>
          <w:i/>
          <w:iCs/>
          <w:color w:val="1F497D" w:themeColor="text2"/>
        </w:rPr>
        <w:t>As imagens devem</w:t>
      </w:r>
      <w:r w:rsidRPr="24ADAE83">
        <w:rPr>
          <w:i/>
          <w:iCs/>
          <w:color w:val="1F497D" w:themeColor="text2"/>
        </w:rPr>
        <w:t xml:space="preserve"> conter o nome da figura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9" w:name="_Toc144810002"/>
      <w:r>
        <w:rPr>
          <w:szCs w:val="24"/>
        </w:rPr>
        <w:t>3.5</w:t>
      </w:r>
      <w:r w:rsidR="000959C0" w:rsidRPr="000959C0">
        <w:rPr>
          <w:szCs w:val="24"/>
        </w:rPr>
        <w:t>. Diagrama de Casos de uso individuais</w:t>
      </w:r>
      <w:bookmarkEnd w:id="49"/>
    </w:p>
    <w:p w14:paraId="5FFB286F" w14:textId="77777777" w:rsidR="00E0757D" w:rsidRDefault="004719A1" w:rsidP="24ADAE83">
      <w:pPr>
        <w:pStyle w:val="Pargrafo"/>
        <w:ind w:firstLine="0"/>
        <w:rPr>
          <w:i/>
          <w:iCs/>
          <w:color w:val="1F497D" w:themeColor="text2"/>
        </w:rPr>
      </w:pPr>
      <w:r w:rsidRPr="24ADAE83">
        <w:rPr>
          <w:i/>
          <w:iCs/>
          <w:color w:val="1F497D" w:themeColor="text2"/>
        </w:rPr>
        <w:t>(</w:t>
      </w:r>
      <w:r w:rsidR="00235ECF" w:rsidRPr="24ADAE83">
        <w:rPr>
          <w:i/>
          <w:iCs/>
          <w:color w:val="1F497D" w:themeColor="text2"/>
        </w:rPr>
        <w:t>2</w:t>
      </w:r>
      <w:r w:rsidR="00E0757D" w:rsidRPr="24ADAE83">
        <w:rPr>
          <w:i/>
          <w:iCs/>
          <w:color w:val="1F497D" w:themeColor="text2"/>
        </w:rPr>
        <w:t xml:space="preserve"> principais: cadastro, consulta, relatório, agendamento, controle, </w:t>
      </w:r>
      <w:bookmarkStart w:id="50" w:name="_Int_kwsPM203"/>
      <w:proofErr w:type="gramStart"/>
      <w:r w:rsidR="00E0757D" w:rsidRPr="24ADAE83">
        <w:rPr>
          <w:i/>
          <w:iCs/>
          <w:color w:val="1F497D" w:themeColor="text2"/>
        </w:rPr>
        <w:t>etc..</w:t>
      </w:r>
      <w:bookmarkEnd w:id="50"/>
      <w:proofErr w:type="gramEnd"/>
      <w:r w:rsidR="00E0757D" w:rsidRPr="24ADAE83">
        <w:rPr>
          <w:i/>
          <w:iCs/>
          <w:color w:val="1F497D" w:themeColor="text2"/>
        </w:rPr>
        <w:t>)</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77777777" w:rsidR="001E4D55" w:rsidRDefault="001E4D55" w:rsidP="001E4D55">
      <w:pPr>
        <w:ind w:firstLine="0"/>
      </w:pPr>
      <w:r>
        <w:t xml:space="preserve">2-Sistema envia </w:t>
      </w:r>
      <w:bookmarkStart w:id="51" w:name="_Int_XL1W51hX"/>
      <w:proofErr w:type="spellStart"/>
      <w:r>
        <w:t>mensagem</w:t>
      </w:r>
      <w:bookmarkEnd w:id="51"/>
      <w:proofErr w:type="spellEnd"/>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77777777" w:rsidR="001E4D55" w:rsidRDefault="001E4D55" w:rsidP="001E4D55">
      <w:pPr>
        <w:ind w:firstLine="0"/>
      </w:pPr>
      <w:r>
        <w:t xml:space="preserve">2-Sistema envia </w:t>
      </w:r>
      <w:bookmarkStart w:id="52" w:name="_Int_pCj7uzXY"/>
      <w:proofErr w:type="spellStart"/>
      <w:r>
        <w:t>mensagem</w:t>
      </w:r>
      <w:bookmarkEnd w:id="52"/>
      <w:proofErr w:type="spellEnd"/>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549AD0BC" w:rsidR="001E4D55" w:rsidRDefault="001E4D55" w:rsidP="001E4D55">
      <w:pPr>
        <w:ind w:firstLine="0"/>
      </w:pPr>
      <w:r>
        <w:t>2.3-Sistema retorna ao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1145AC7C" w:rsidR="001E4D55" w:rsidRDefault="001E4D55" w:rsidP="001E4D55">
      <w:pPr>
        <w:ind w:firstLine="0"/>
      </w:pPr>
      <w:r>
        <w:t>4.2-Sistema envia msg07:"</w:t>
      </w:r>
      <w:r w:rsidR="2129B906">
        <w:t>Erros</w:t>
      </w:r>
      <w:r>
        <w:t xml:space="preserve">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53" w:name="_Toc144810003"/>
      <w:r>
        <w:rPr>
          <w:szCs w:val="24"/>
        </w:rPr>
        <w:t>3.6</w:t>
      </w:r>
      <w:r w:rsidRPr="000959C0">
        <w:rPr>
          <w:szCs w:val="24"/>
        </w:rPr>
        <w:t xml:space="preserve">. Diagrama de </w:t>
      </w:r>
      <w:r w:rsidR="00AD24F8">
        <w:rPr>
          <w:szCs w:val="24"/>
        </w:rPr>
        <w:t>Sequência</w:t>
      </w:r>
      <w:bookmarkEnd w:id="53"/>
    </w:p>
    <w:p w14:paraId="5E566FE5" w14:textId="12F8E940" w:rsidR="00235ECF" w:rsidRDefault="00235ECF" w:rsidP="0119B7EE">
      <w:pPr>
        <w:pStyle w:val="Pargrafo"/>
        <w:ind w:firstLine="0"/>
        <w:rPr>
          <w:i/>
          <w:iCs/>
          <w:color w:val="1F497D" w:themeColor="text2"/>
        </w:rPr>
      </w:pPr>
      <w:r w:rsidRPr="0119B7EE">
        <w:rPr>
          <w:i/>
          <w:iCs/>
          <w:color w:val="1F497D" w:themeColor="text2"/>
        </w:rPr>
        <w:t xml:space="preserve">(2 principais: cadastro, consulta, relatório, agendamento, controle, </w:t>
      </w:r>
      <w:r w:rsidR="03A9F7F2" w:rsidRPr="0119B7EE">
        <w:rPr>
          <w:i/>
          <w:iCs/>
          <w:color w:val="1F497D" w:themeColor="text2"/>
        </w:rPr>
        <w:t>etc...</w:t>
      </w:r>
      <w:r w:rsidRPr="0119B7EE">
        <w:rPr>
          <w:i/>
          <w:iCs/>
          <w:color w:val="1F497D" w:themeColor="text2"/>
        </w:rPr>
        <w:t>)</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4" w:name="_Toc144810004"/>
      <w:r>
        <w:rPr>
          <w:szCs w:val="24"/>
        </w:rPr>
        <w:t>3.</w:t>
      </w:r>
      <w:r w:rsidR="00C21629">
        <w:rPr>
          <w:szCs w:val="24"/>
        </w:rPr>
        <w:t xml:space="preserve">7. </w:t>
      </w:r>
      <w:r w:rsidRPr="000959C0">
        <w:rPr>
          <w:szCs w:val="24"/>
        </w:rPr>
        <w:t xml:space="preserve">Diagrama de </w:t>
      </w:r>
      <w:r>
        <w:rPr>
          <w:szCs w:val="24"/>
        </w:rPr>
        <w:t>Comunicação</w:t>
      </w:r>
      <w:bookmarkEnd w:id="54"/>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5" w:name="_Toc144810005"/>
      <w:r>
        <w:rPr>
          <w:szCs w:val="24"/>
        </w:rPr>
        <w:t>3.</w:t>
      </w:r>
      <w:r w:rsidR="00C21629">
        <w:rPr>
          <w:szCs w:val="24"/>
        </w:rPr>
        <w:t xml:space="preserve">8. </w:t>
      </w:r>
      <w:r w:rsidRPr="000959C0">
        <w:rPr>
          <w:szCs w:val="24"/>
        </w:rPr>
        <w:t xml:space="preserve">Diagrama de </w:t>
      </w:r>
      <w:r>
        <w:rPr>
          <w:szCs w:val="24"/>
        </w:rPr>
        <w:t>Atividade</w:t>
      </w:r>
      <w:bookmarkEnd w:id="55"/>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4ED6711C" w:rsidR="007944D7" w:rsidRPr="002B3561" w:rsidRDefault="0082521E" w:rsidP="005F772A">
      <w:pPr>
        <w:pStyle w:val="Ttulo1"/>
        <w:ind w:left="426"/>
      </w:pPr>
      <w:bookmarkStart w:id="56" w:name="_Toc144810006"/>
      <w:r>
        <w:lastRenderedPageBreak/>
        <w:t>DEFINIÇÃO DA INTERFACE COM O USUÁRIO</w:t>
      </w:r>
      <w:r w:rsidR="007944D7">
        <w:t xml:space="preserve"> </w:t>
      </w:r>
      <w:r w:rsidR="00B6588B">
        <w:t>(</w:t>
      </w:r>
      <w:r>
        <w:t>UX</w:t>
      </w:r>
      <w:r w:rsidR="00B6588B">
        <w:t>)</w:t>
      </w:r>
      <w:r w:rsidR="007A458A">
        <w:t xml:space="preserve"> (3º </w:t>
      </w:r>
      <w:r w:rsidR="654CEA10">
        <w:t>semestre</w:t>
      </w:r>
      <w:r w:rsidR="007A458A">
        <w:t>)</w:t>
      </w:r>
      <w:bookmarkEnd w:id="56"/>
    </w:p>
    <w:p w14:paraId="69B92985" w14:textId="4CFC4E09" w:rsidR="007944D7" w:rsidRPr="002B3561" w:rsidRDefault="00B6588B" w:rsidP="007944D7">
      <w:pPr>
        <w:pStyle w:val="Ttulo2"/>
        <w:numPr>
          <w:ilvl w:val="1"/>
          <w:numId w:val="13"/>
        </w:numPr>
        <w:tabs>
          <w:tab w:val="clear" w:pos="3273"/>
          <w:tab w:val="num" w:pos="851"/>
        </w:tabs>
        <w:ind w:left="426"/>
      </w:pPr>
      <w:bookmarkStart w:id="57" w:name="_Toc144810007"/>
      <w:r w:rsidRPr="002B3561">
        <w:t>Descrição de cenário</w:t>
      </w:r>
      <w:bookmarkEnd w:id="57"/>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8" w:name="_Toc144810008"/>
      <w:r w:rsidRPr="002B3561">
        <w:t>Descrição de personas</w:t>
      </w:r>
      <w:bookmarkEnd w:id="58"/>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9" w:name="_Toc144810009"/>
      <w:r w:rsidRPr="002B3561">
        <w:t>Esboços de tela (</w:t>
      </w:r>
      <w:proofErr w:type="spellStart"/>
      <w:r w:rsidRPr="002B3561">
        <w:t>wireframes</w:t>
      </w:r>
      <w:proofErr w:type="spellEnd"/>
      <w:r w:rsidRPr="002B3561">
        <w:t>)</w:t>
      </w:r>
      <w:bookmarkEnd w:id="59"/>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 xml:space="preserve">fazer o </w:t>
      </w:r>
      <w:proofErr w:type="spellStart"/>
      <w:r>
        <w:rPr>
          <w:color w:val="FF0000"/>
        </w:rPr>
        <w:t>wireframe</w:t>
      </w:r>
      <w:proofErr w:type="spellEnd"/>
      <w:r>
        <w:rPr>
          <w:color w:val="FF0000"/>
        </w:rPr>
        <w:t xml:space="preserv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FD0AE4">
      <w:pPr>
        <w:pStyle w:val="Ttulo2"/>
        <w:numPr>
          <w:ilvl w:val="1"/>
          <w:numId w:val="13"/>
        </w:numPr>
        <w:tabs>
          <w:tab w:val="clear" w:pos="3273"/>
          <w:tab w:val="num" w:pos="851"/>
        </w:tabs>
        <w:ind w:left="426"/>
      </w:pPr>
      <w:bookmarkStart w:id="60" w:name="_Toc144810010"/>
      <w:r w:rsidRPr="002B3561">
        <w:t>Protótipos</w:t>
      </w:r>
      <w:r w:rsidR="00866F91" w:rsidRPr="002B3561">
        <w:t xml:space="preserve"> de tela</w:t>
      </w:r>
      <w:bookmarkEnd w:id="60"/>
      <w:r w:rsidR="00866F91" w:rsidRPr="002B3561">
        <w:t xml:space="preserve"> </w:t>
      </w:r>
    </w:p>
    <w:p w14:paraId="58A99892" w14:textId="77777777" w:rsidR="00E23F38" w:rsidRDefault="00E23F38" w:rsidP="00E23F38">
      <w:pPr>
        <w:pStyle w:val="PargrafodaLista"/>
        <w:ind w:left="360" w:firstLine="0"/>
        <w:rPr>
          <w:color w:val="FF0000"/>
        </w:rPr>
      </w:pPr>
    </w:p>
    <w:p w14:paraId="093A495C" w14:textId="45A35F11" w:rsidR="0053241A" w:rsidRDefault="0053241A" w:rsidP="00E23F38">
      <w:pPr>
        <w:rPr>
          <w:color w:val="FF0000"/>
        </w:rPr>
      </w:pPr>
      <w:r w:rsidRPr="24ADAE83">
        <w:rPr>
          <w:color w:val="FF0000"/>
        </w:rPr>
        <w:t xml:space="preserve">(fazer o </w:t>
      </w:r>
      <w:r w:rsidR="00E23F38" w:rsidRPr="24ADAE83">
        <w:rPr>
          <w:color w:val="FF0000"/>
        </w:rPr>
        <w:t>protótipo</w:t>
      </w:r>
      <w:r w:rsidRPr="24ADAE83">
        <w:rPr>
          <w:color w:val="FF0000"/>
        </w:rPr>
        <w:t xml:space="preserve"> da tela de login, tela principal e </w:t>
      </w:r>
      <w:r w:rsidR="00E23F38" w:rsidRPr="24ADAE83">
        <w:rPr>
          <w:color w:val="FF0000"/>
        </w:rPr>
        <w:t xml:space="preserve">dos </w:t>
      </w:r>
      <w:r w:rsidRPr="24ADAE83">
        <w:rPr>
          <w:color w:val="FF0000"/>
        </w:rPr>
        <w:t>dois exemplos de cadastros relevantes para o sistema</w:t>
      </w:r>
      <w:r w:rsidR="00B54D25" w:rsidRPr="24ADAE83">
        <w:rPr>
          <w:color w:val="FF0000"/>
        </w:rPr>
        <w:t xml:space="preserve">, preferencialmente em </w:t>
      </w:r>
      <w:proofErr w:type="spellStart"/>
      <w:r w:rsidR="00B54D25" w:rsidRPr="24ADAE83">
        <w:rPr>
          <w:color w:val="FF0000"/>
        </w:rPr>
        <w:t>Html</w:t>
      </w:r>
      <w:proofErr w:type="spellEnd"/>
      <w:r w:rsidR="00B54D25" w:rsidRPr="24ADAE83">
        <w:rPr>
          <w:color w:val="FF0000"/>
        </w:rPr>
        <w:t xml:space="preserve"> e </w:t>
      </w:r>
      <w:proofErr w:type="spellStart"/>
      <w:proofErr w:type="gramStart"/>
      <w:r w:rsidR="00B54D25" w:rsidRPr="24ADAE83">
        <w:rPr>
          <w:color w:val="FF0000"/>
        </w:rPr>
        <w:t>css</w:t>
      </w:r>
      <w:proofErr w:type="spellEnd"/>
      <w:r w:rsidR="00B54D25" w:rsidRPr="24ADAE83">
        <w:rPr>
          <w:color w:val="FF0000"/>
        </w:rPr>
        <w:t xml:space="preserve">  ou</w:t>
      </w:r>
      <w:proofErr w:type="gramEnd"/>
      <w:r w:rsidR="00B54D25" w:rsidRPr="24ADAE83">
        <w:rPr>
          <w:color w:val="FF0000"/>
        </w:rPr>
        <w:t xml:space="preserve"> em </w:t>
      </w:r>
      <w:r w:rsidR="1CFB9A96" w:rsidRPr="24ADAE83">
        <w:rPr>
          <w:color w:val="FF0000"/>
        </w:rPr>
        <w:t xml:space="preserve">boots </w:t>
      </w:r>
      <w:proofErr w:type="spellStart"/>
      <w:r w:rsidR="1CFB9A96" w:rsidRPr="24ADAE83">
        <w:rPr>
          <w:color w:val="FF0000"/>
        </w:rPr>
        <w:t>Trap</w:t>
      </w:r>
      <w:proofErr w:type="spellEnd"/>
      <w:r w:rsidR="00B54D25" w:rsidRPr="24ADAE83">
        <w:rPr>
          <w:color w:val="FF0000"/>
        </w:rPr>
        <w:t>, se não for possível fazer o protótipo em algum aplicativo de edição pertinente)</w:t>
      </w:r>
    </w:p>
    <w:p w14:paraId="4A60A266" w14:textId="1B33AAC9" w:rsidR="00B54D25" w:rsidRPr="0053241A" w:rsidRDefault="00B54D25" w:rsidP="00E23F38">
      <w:pPr>
        <w:rPr>
          <w:color w:val="FF0000"/>
        </w:rPr>
      </w:pPr>
      <w:r>
        <w:rPr>
          <w:color w:val="FF0000"/>
        </w:rPr>
        <w:t>(descrever sobre as telas demonstradas</w:t>
      </w:r>
      <w:r w:rsidR="009762E4">
        <w:rPr>
          <w:color w:val="FF0000"/>
        </w:rPr>
        <w:t>)</w:t>
      </w:r>
    </w:p>
    <w:p w14:paraId="5AC85C55" w14:textId="58D48A9F" w:rsidR="007944D7" w:rsidRPr="00E23F38" w:rsidRDefault="007944D7" w:rsidP="00E23F38">
      <w:pPr>
        <w:rPr>
          <w:color w:val="FF0000"/>
        </w:rPr>
      </w:pPr>
    </w:p>
    <w:p w14:paraId="4B1AD985" w14:textId="6F927A86" w:rsidR="00092B12" w:rsidRPr="00092B12" w:rsidRDefault="009A2471" w:rsidP="005F772A">
      <w:pPr>
        <w:pStyle w:val="Ttulo1"/>
        <w:ind w:left="426"/>
      </w:pPr>
      <w:bookmarkStart w:id="61" w:name="_Toc144810011"/>
      <w:r>
        <w:rPr>
          <w:caps w:val="0"/>
        </w:rPr>
        <w:lastRenderedPageBreak/>
        <w:t>BANCO DE DADOS</w:t>
      </w:r>
      <w:bookmarkEnd w:id="61"/>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D31C225" w:rsidR="00981C54" w:rsidRPr="00981C54" w:rsidRDefault="00981C54" w:rsidP="007944D7">
      <w:pPr>
        <w:pStyle w:val="Ttulo2"/>
        <w:numPr>
          <w:ilvl w:val="1"/>
          <w:numId w:val="13"/>
        </w:numPr>
        <w:tabs>
          <w:tab w:val="num" w:pos="-1011"/>
        </w:tabs>
        <w:ind w:left="426"/>
      </w:pPr>
      <w:bookmarkStart w:id="62" w:name="_Toc144810012"/>
      <w:r w:rsidRPr="00981C54">
        <w:t>Modelo Entidade Relacionamento</w:t>
      </w:r>
      <w:bookmarkEnd w:id="62"/>
    </w:p>
    <w:p w14:paraId="02D2B1C7" w14:textId="77777777" w:rsidR="00092B12" w:rsidRPr="003A45D5" w:rsidRDefault="00092B12" w:rsidP="00092B12">
      <w:pPr>
        <w:pStyle w:val="Pargrafo"/>
        <w:spacing w:before="0" w:line="360" w:lineRule="auto"/>
        <w:ind w:firstLine="851"/>
        <w:rPr>
          <w:i/>
          <w:color w:val="365F91"/>
          <w:szCs w:val="24"/>
        </w:rPr>
      </w:pPr>
      <w:r w:rsidRPr="003A45D5">
        <w:rPr>
          <w:i/>
          <w:color w:val="365F91"/>
          <w:szCs w:val="24"/>
        </w:rPr>
        <w:t>(descrever sobre o que se refere o Mapeamento do Objeto Relacional)</w:t>
      </w:r>
    </w:p>
    <w:p w14:paraId="67FAE20D" w14:textId="77777777" w:rsidR="006C04EC" w:rsidRPr="00770AFF" w:rsidRDefault="006C04EC" w:rsidP="006C04EC">
      <w:pPr>
        <w:pStyle w:val="Legenda"/>
        <w:rPr>
          <w:szCs w:val="24"/>
        </w:rPr>
      </w:pPr>
      <w:bookmarkStart w:id="63"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63"/>
    </w:p>
    <w:p w14:paraId="1EBF06DC" w14:textId="77777777" w:rsidR="006C04EC" w:rsidRDefault="006C04EC" w:rsidP="006C04EC">
      <w:pPr>
        <w:pStyle w:val="Pargrafo"/>
        <w:spacing w:before="0" w:line="360" w:lineRule="auto"/>
        <w:ind w:firstLine="0"/>
        <w:jc w:val="center"/>
        <w:rPr>
          <w:szCs w:val="24"/>
        </w:rPr>
      </w:pPr>
      <w:r>
        <w:rPr>
          <w:noProof/>
          <w:szCs w:val="24"/>
        </w:rPr>
        <w:drawing>
          <wp:inline distT="0" distB="0" distL="0" distR="0" wp14:anchorId="72A6DEDF" wp14:editId="06C1095A">
            <wp:extent cx="4965670" cy="3543300"/>
            <wp:effectExtent l="0" t="0" r="0" b="0"/>
            <wp:docPr id="2" name="Picture 2" descr="Descrição: D:\Documentos\UniJales\Gerência e Projeto de Sofware\Sistema Livraria Digita.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descr="Descrição: D:\Documentos\UniJales\Gerência e Projeto de Sofware\Sistema Livraria Digita.png"/>
                    <pic:cNvPicPr>
                      <a:picLocks noGrp="1" noChangeAspect="1" noChangeArrowheads="1"/>
                    </pic:cNvPicPr>
                  </pic:nvPicPr>
                  <pic:blipFill>
                    <a:blip r:embed="rId13"/>
                    <a:srcRect/>
                    <a:stretch>
                      <a:fillRect/>
                    </a:stretch>
                  </pic:blipFill>
                  <pic:spPr bwMode="auto">
                    <a:xfrm>
                      <a:off x="0" y="0"/>
                      <a:ext cx="4967169" cy="3544370"/>
                    </a:xfrm>
                    <a:prstGeom prst="rect">
                      <a:avLst/>
                    </a:prstGeom>
                    <a:noFill/>
                    <a:ln w="9525">
                      <a:noFill/>
                      <a:miter lim="800000"/>
                      <a:headEnd/>
                      <a:tailEnd/>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06B18972" w14:textId="77777777" w:rsidR="00981C54" w:rsidRPr="00981C54" w:rsidRDefault="00981C54" w:rsidP="00981C54">
      <w:pPr>
        <w:pStyle w:val="Ttulo2"/>
        <w:numPr>
          <w:ilvl w:val="1"/>
          <w:numId w:val="13"/>
        </w:numPr>
        <w:tabs>
          <w:tab w:val="clear" w:pos="3273"/>
          <w:tab w:val="num" w:pos="851"/>
        </w:tabs>
        <w:ind w:left="426"/>
      </w:pPr>
      <w:bookmarkStart w:id="64" w:name="_Toc144810013"/>
      <w:r>
        <w:t>Script das tabelas</w:t>
      </w:r>
      <w:bookmarkEnd w:id="64"/>
    </w:p>
    <w:p w14:paraId="63F28C17" w14:textId="47E82759" w:rsidR="00092B12" w:rsidRDefault="006734B2" w:rsidP="00537857">
      <w:pPr>
        <w:pStyle w:val="Ttulo1"/>
        <w:rPr>
          <w:szCs w:val="24"/>
        </w:rPr>
      </w:pPr>
      <w:bookmarkStart w:id="65" w:name="_Toc144810014"/>
      <w:r>
        <w:rPr>
          <w:szCs w:val="24"/>
        </w:rPr>
        <w:lastRenderedPageBreak/>
        <w:t>ARQUITETURA DE SOFTWARE</w:t>
      </w:r>
      <w:bookmarkEnd w:id="65"/>
    </w:p>
    <w:p w14:paraId="2FFD51DC" w14:textId="77777777" w:rsidR="0045363C" w:rsidRDefault="0045363C" w:rsidP="009A3683">
      <w:pPr>
        <w:pStyle w:val="Ttulo2"/>
        <w:numPr>
          <w:ilvl w:val="0"/>
          <w:numId w:val="0"/>
        </w:numPr>
      </w:pPr>
    </w:p>
    <w:p w14:paraId="71B5117C" w14:textId="689DCDDB" w:rsidR="009A3683" w:rsidRPr="002B3561" w:rsidRDefault="009A3683" w:rsidP="009A3683">
      <w:pPr>
        <w:pStyle w:val="Ttulo2"/>
        <w:numPr>
          <w:ilvl w:val="0"/>
          <w:numId w:val="0"/>
        </w:numPr>
      </w:pPr>
      <w:bookmarkStart w:id="66" w:name="_Toc144810015"/>
      <w:r w:rsidRPr="002B3561">
        <w:t xml:space="preserve">6.1 </w:t>
      </w:r>
      <w:r w:rsidR="0045363C" w:rsidRPr="002B3561">
        <w:t>Arquitetura de desenvolvimento</w:t>
      </w:r>
      <w:bookmarkEnd w:id="66"/>
    </w:p>
    <w:p w14:paraId="3E895843" w14:textId="788C6F2C" w:rsidR="00CD69D6" w:rsidRDefault="00CD69D6" w:rsidP="006337C8">
      <w:pPr>
        <w:pStyle w:val="Pargrafo"/>
        <w:rPr>
          <w:i/>
          <w:color w:val="FF0000"/>
        </w:rPr>
      </w:pPr>
      <w:r w:rsidRPr="009A3683">
        <w:rPr>
          <w:i/>
          <w:color w:val="FF0000"/>
        </w:rPr>
        <w:t>Explanar sobre como foi realizado o processo de desenvolvimento</w:t>
      </w:r>
      <w:r w:rsidR="00304FA0" w:rsidRPr="009A3683">
        <w:rPr>
          <w:i/>
          <w:color w:val="FF0000"/>
        </w:rPr>
        <w:t>, arquitetura de desenvolvimento</w:t>
      </w:r>
      <w:r w:rsidR="009A3683" w:rsidRPr="009A3683">
        <w:rPr>
          <w:i/>
          <w:color w:val="FF0000"/>
        </w:rPr>
        <w:t xml:space="preserve"> (Sugestão: fazer um diagrama de Componentes para demonstrar a estrutura do sistema e suas camadas)</w:t>
      </w:r>
    </w:p>
    <w:p w14:paraId="3E91DCCD" w14:textId="7CD07B03" w:rsidR="0045363C" w:rsidRDefault="0045363C" w:rsidP="006337C8">
      <w:pPr>
        <w:pStyle w:val="Pargrafo"/>
        <w:rPr>
          <w:i/>
          <w:color w:val="FF0000"/>
        </w:rPr>
      </w:pPr>
    </w:p>
    <w:p w14:paraId="73C629FB" w14:textId="3950844E" w:rsidR="0045363C" w:rsidRPr="002B3561" w:rsidRDefault="0045363C" w:rsidP="0045363C">
      <w:pPr>
        <w:pStyle w:val="Ttulo2"/>
        <w:numPr>
          <w:ilvl w:val="0"/>
          <w:numId w:val="0"/>
        </w:numPr>
      </w:pPr>
      <w:bookmarkStart w:id="67" w:name="_Toc144810016"/>
      <w:r w:rsidRPr="002B3561">
        <w:t xml:space="preserve">6.2 </w:t>
      </w:r>
      <w:r w:rsidR="004C384A" w:rsidRPr="002B3561">
        <w:t>Telas do sistema</w:t>
      </w:r>
      <w:bookmarkEnd w:id="67"/>
      <w:r w:rsidR="004C384A" w:rsidRPr="002B3561">
        <w:t xml:space="preserve"> </w:t>
      </w:r>
    </w:p>
    <w:p w14:paraId="6AF5389A" w14:textId="03D9CBD1" w:rsidR="006337C8" w:rsidRDefault="000E7173" w:rsidP="004C384A">
      <w:pPr>
        <w:pStyle w:val="Pargrafo"/>
        <w:tabs>
          <w:tab w:val="left" w:pos="2169"/>
        </w:tabs>
        <w:rPr>
          <w:i/>
          <w:color w:val="1F497D" w:themeColor="text2"/>
        </w:rPr>
      </w:pPr>
      <w:r>
        <w:rPr>
          <w:i/>
          <w:color w:val="1F497D" w:themeColor="text2"/>
        </w:rPr>
        <w:t>Colocar as telas desenvolvidas (figuras) e explicar sua função e funcionamento</w:t>
      </w:r>
    </w:p>
    <w:p w14:paraId="59B7D006" w14:textId="3370F2EF" w:rsidR="000E7173" w:rsidRDefault="000E7173" w:rsidP="006337C8">
      <w:pPr>
        <w:pStyle w:val="Pargrafo"/>
        <w:rPr>
          <w:i/>
          <w:color w:val="1F497D" w:themeColor="text2"/>
        </w:rPr>
      </w:pPr>
    </w:p>
    <w:p w14:paraId="5C895B83" w14:textId="77777777" w:rsidR="00B275D2" w:rsidRDefault="00B275D2" w:rsidP="002D0959">
      <w:pPr>
        <w:pStyle w:val="Pargrafo"/>
        <w:rPr>
          <w:i/>
          <w:color w:val="1F497D" w:themeColor="text2"/>
        </w:rPr>
      </w:pPr>
    </w:p>
    <w:p w14:paraId="629A7001" w14:textId="77777777" w:rsidR="00567EC4" w:rsidRPr="00DE0E82" w:rsidRDefault="0052593C" w:rsidP="00E34BCC">
      <w:pPr>
        <w:pStyle w:val="Ttulo1"/>
        <w:rPr>
          <w:szCs w:val="24"/>
        </w:rPr>
      </w:pPr>
      <w:bookmarkStart w:id="68" w:name="_Toc311676965"/>
      <w:bookmarkStart w:id="69" w:name="_Toc311677333"/>
      <w:bookmarkStart w:id="70" w:name="_Toc144810017"/>
      <w:r w:rsidRPr="00DE0E82">
        <w:rPr>
          <w:szCs w:val="24"/>
        </w:rPr>
        <w:lastRenderedPageBreak/>
        <w:t>CONCLUSÃO</w:t>
      </w:r>
      <w:bookmarkEnd w:id="68"/>
      <w:bookmarkEnd w:id="69"/>
      <w:bookmarkEnd w:id="70"/>
    </w:p>
    <w:p w14:paraId="59C7CE79" w14:textId="77777777" w:rsidR="00036E22" w:rsidRPr="00DE0E82" w:rsidRDefault="00036E22" w:rsidP="00036E22">
      <w:pPr>
        <w:pStyle w:val="Referncia"/>
        <w:rPr>
          <w:szCs w:val="24"/>
        </w:rPr>
      </w:pPr>
    </w:p>
    <w:p w14:paraId="6148D850" w14:textId="77777777" w:rsidR="00EB10C4" w:rsidRPr="00DE0E82" w:rsidRDefault="00EB10C4" w:rsidP="00EB10C4">
      <w:pPr>
        <w:pStyle w:val="Pargrafo"/>
        <w:spacing w:before="0" w:line="360" w:lineRule="auto"/>
        <w:ind w:firstLine="851"/>
        <w:rPr>
          <w:szCs w:val="24"/>
        </w:rPr>
      </w:pPr>
      <w:r>
        <w:rPr>
          <w:szCs w:val="24"/>
        </w:rPr>
        <w:t>Fazer uma conclusão se é viável o desenvolvimento do software</w:t>
      </w:r>
      <w:r w:rsidRPr="00DE0E82">
        <w:rPr>
          <w:szCs w:val="24"/>
        </w:rPr>
        <w:t>.</w:t>
      </w:r>
    </w:p>
    <w:p w14:paraId="429F6588" w14:textId="77777777" w:rsidR="00036E22" w:rsidRPr="00DE0E82" w:rsidRDefault="00036E22" w:rsidP="00036E22">
      <w:pPr>
        <w:pStyle w:val="Referncia"/>
        <w:rPr>
          <w:szCs w:val="24"/>
        </w:rPr>
      </w:pPr>
    </w:p>
    <w:p w14:paraId="7806DE88" w14:textId="77777777" w:rsidR="00036E22" w:rsidRPr="00DE0E82" w:rsidRDefault="00036E22" w:rsidP="00036E22">
      <w:pPr>
        <w:pStyle w:val="Referncia"/>
        <w:rPr>
          <w:szCs w:val="24"/>
        </w:rPr>
      </w:pPr>
    </w:p>
    <w:p w14:paraId="3A93F63A" w14:textId="77777777" w:rsidR="00036E22" w:rsidRPr="00DE0E82" w:rsidRDefault="00036E22" w:rsidP="00036E22">
      <w:pPr>
        <w:pStyle w:val="Referncia"/>
        <w:rPr>
          <w:szCs w:val="24"/>
        </w:rPr>
      </w:pPr>
    </w:p>
    <w:p w14:paraId="5959DB6C" w14:textId="77777777" w:rsidR="00036E22" w:rsidRPr="00DE0E82" w:rsidRDefault="00036E22" w:rsidP="00036E22">
      <w:pPr>
        <w:pStyle w:val="Referncia"/>
        <w:rPr>
          <w:szCs w:val="24"/>
        </w:rPr>
      </w:pPr>
    </w:p>
    <w:p w14:paraId="67439B98" w14:textId="77777777" w:rsidR="00036E22" w:rsidRPr="00DE0E82" w:rsidRDefault="00036E22" w:rsidP="00036E22">
      <w:pPr>
        <w:pStyle w:val="Referncia"/>
        <w:rPr>
          <w:szCs w:val="24"/>
        </w:rPr>
      </w:pPr>
    </w:p>
    <w:p w14:paraId="27B4FC7F" w14:textId="77777777" w:rsidR="00036E22" w:rsidRPr="00DE0E82" w:rsidRDefault="00036E22" w:rsidP="00036E22">
      <w:pPr>
        <w:pStyle w:val="Referncia"/>
        <w:rPr>
          <w:szCs w:val="24"/>
        </w:rPr>
      </w:pPr>
    </w:p>
    <w:p w14:paraId="65476BA7" w14:textId="77777777" w:rsidR="00036E22" w:rsidRPr="00DE0E82" w:rsidRDefault="00036E22" w:rsidP="00036E22">
      <w:pPr>
        <w:pStyle w:val="Referncia"/>
        <w:rPr>
          <w:szCs w:val="24"/>
        </w:rPr>
      </w:pPr>
    </w:p>
    <w:p w14:paraId="7FF9C57F" w14:textId="77777777" w:rsidR="00036E22" w:rsidRPr="00DE0E82" w:rsidRDefault="00036E22" w:rsidP="00036E22">
      <w:pPr>
        <w:pStyle w:val="Referncia"/>
        <w:rPr>
          <w:szCs w:val="24"/>
        </w:rPr>
      </w:pPr>
    </w:p>
    <w:p w14:paraId="2C1AA58E" w14:textId="77777777" w:rsidR="00036E22" w:rsidRPr="00DE0E82" w:rsidRDefault="00036E22" w:rsidP="00036E22">
      <w:pPr>
        <w:pStyle w:val="Referncia"/>
        <w:rPr>
          <w:szCs w:val="24"/>
        </w:rPr>
      </w:pPr>
    </w:p>
    <w:p w14:paraId="154DFB5A" w14:textId="77777777" w:rsidR="00036E22" w:rsidRPr="00DE0E82" w:rsidRDefault="00036E22" w:rsidP="00036E22">
      <w:pPr>
        <w:pStyle w:val="Referncia"/>
        <w:rPr>
          <w:szCs w:val="24"/>
        </w:rPr>
      </w:pPr>
    </w:p>
    <w:p w14:paraId="6BB05919" w14:textId="77777777" w:rsidR="00036E22" w:rsidRPr="00DE0E82" w:rsidRDefault="00036E22" w:rsidP="00036E22">
      <w:pPr>
        <w:pStyle w:val="Referncia"/>
        <w:rPr>
          <w:szCs w:val="24"/>
        </w:rPr>
      </w:pPr>
    </w:p>
    <w:p w14:paraId="67571721" w14:textId="77777777" w:rsidR="00036E22" w:rsidRPr="00DE0E82" w:rsidRDefault="00036E22" w:rsidP="00036E22">
      <w:pPr>
        <w:pStyle w:val="Referncia"/>
        <w:rPr>
          <w:szCs w:val="24"/>
        </w:rPr>
      </w:pPr>
    </w:p>
    <w:p w14:paraId="131F415B" w14:textId="77777777" w:rsidR="00036E22" w:rsidRPr="00DE0E82" w:rsidRDefault="00036E22" w:rsidP="00036E22">
      <w:pPr>
        <w:pStyle w:val="Referncia"/>
        <w:rPr>
          <w:szCs w:val="24"/>
        </w:rPr>
      </w:pPr>
    </w:p>
    <w:p w14:paraId="311AF6E8" w14:textId="77777777" w:rsidR="00036E22" w:rsidRPr="00DE0E82" w:rsidRDefault="00036E22" w:rsidP="00036E22">
      <w:pPr>
        <w:pStyle w:val="Referncia"/>
        <w:rPr>
          <w:szCs w:val="24"/>
        </w:rPr>
      </w:pPr>
    </w:p>
    <w:p w14:paraId="727EFA9E" w14:textId="77777777" w:rsidR="00036E22" w:rsidRPr="00DE0E82" w:rsidRDefault="00036E22" w:rsidP="00036E22">
      <w:pPr>
        <w:pStyle w:val="Referncia"/>
        <w:rPr>
          <w:szCs w:val="24"/>
        </w:rPr>
      </w:pPr>
    </w:p>
    <w:p w14:paraId="0C618586" w14:textId="77777777" w:rsidR="00036E22" w:rsidRPr="00DE0E82" w:rsidRDefault="00036E22" w:rsidP="00036E22">
      <w:pPr>
        <w:pStyle w:val="Referncia"/>
        <w:rPr>
          <w:szCs w:val="24"/>
        </w:rPr>
      </w:pPr>
    </w:p>
    <w:p w14:paraId="144C1E8E" w14:textId="77777777" w:rsidR="00036E22" w:rsidRPr="00DE0E82" w:rsidRDefault="00036E22" w:rsidP="00036E22">
      <w:pPr>
        <w:pStyle w:val="Referncia"/>
        <w:rPr>
          <w:szCs w:val="24"/>
        </w:rPr>
      </w:pPr>
    </w:p>
    <w:p w14:paraId="473CDBE4" w14:textId="77777777" w:rsidR="00036E22" w:rsidRPr="00DE0E82" w:rsidRDefault="00036E22" w:rsidP="00036E22">
      <w:pPr>
        <w:pStyle w:val="Referncia"/>
        <w:rPr>
          <w:szCs w:val="24"/>
        </w:rPr>
      </w:pPr>
    </w:p>
    <w:p w14:paraId="04CC9D69" w14:textId="77777777" w:rsidR="00036E22" w:rsidRPr="00DE0E82" w:rsidRDefault="00036E22" w:rsidP="00036E22">
      <w:pPr>
        <w:pStyle w:val="Referncia"/>
        <w:rPr>
          <w:szCs w:val="24"/>
        </w:rPr>
      </w:pPr>
    </w:p>
    <w:p w14:paraId="38BF87FB" w14:textId="77777777" w:rsidR="00036E22" w:rsidRPr="00DE0E82" w:rsidRDefault="00036E22" w:rsidP="00036E22">
      <w:pPr>
        <w:pStyle w:val="Referncia"/>
        <w:rPr>
          <w:szCs w:val="24"/>
        </w:rPr>
      </w:pPr>
    </w:p>
    <w:p w14:paraId="26D082EC" w14:textId="77777777" w:rsidR="00036E22" w:rsidRPr="00DE0E82" w:rsidRDefault="00036E22" w:rsidP="00036E22">
      <w:pPr>
        <w:pStyle w:val="Referncia"/>
        <w:rPr>
          <w:szCs w:val="24"/>
        </w:rPr>
      </w:pPr>
    </w:p>
    <w:p w14:paraId="283B704D" w14:textId="77777777" w:rsidR="00036E22" w:rsidRPr="00DE0E82" w:rsidRDefault="00036E22" w:rsidP="00036E22">
      <w:pPr>
        <w:pStyle w:val="Referncia"/>
        <w:rPr>
          <w:szCs w:val="24"/>
        </w:rPr>
      </w:pPr>
    </w:p>
    <w:p w14:paraId="0B500847" w14:textId="77777777" w:rsidR="00036E22" w:rsidRPr="00DE0E82" w:rsidRDefault="00036E22" w:rsidP="00036E22">
      <w:pPr>
        <w:pStyle w:val="Referncia"/>
        <w:rPr>
          <w:szCs w:val="24"/>
        </w:rPr>
      </w:pPr>
    </w:p>
    <w:p w14:paraId="185A3827" w14:textId="77777777" w:rsidR="00AB3C23" w:rsidRPr="00DE0E82" w:rsidRDefault="00AB3C23" w:rsidP="00036E22">
      <w:pPr>
        <w:pStyle w:val="Referncia"/>
        <w:rPr>
          <w:szCs w:val="24"/>
        </w:rPr>
      </w:pPr>
    </w:p>
    <w:p w14:paraId="5828F806" w14:textId="77777777" w:rsidR="00AB3C23" w:rsidRPr="00DE0E82" w:rsidRDefault="00AB3C23" w:rsidP="00036E22">
      <w:pPr>
        <w:pStyle w:val="Referncia"/>
        <w:rPr>
          <w:szCs w:val="24"/>
        </w:rPr>
      </w:pPr>
    </w:p>
    <w:p w14:paraId="36BFDF70" w14:textId="77777777" w:rsidR="00AB3C23" w:rsidRPr="00DE0E82" w:rsidRDefault="00AB3C23" w:rsidP="00036E22">
      <w:pPr>
        <w:pStyle w:val="Referncia"/>
        <w:rPr>
          <w:szCs w:val="24"/>
        </w:rPr>
      </w:pPr>
    </w:p>
    <w:p w14:paraId="79EB9CAF" w14:textId="77777777" w:rsidR="00AB3C23" w:rsidRPr="00DE0E82" w:rsidRDefault="00AB3C23" w:rsidP="00036E22">
      <w:pPr>
        <w:pStyle w:val="Referncia"/>
        <w:rPr>
          <w:szCs w:val="24"/>
        </w:rPr>
      </w:pPr>
    </w:p>
    <w:p w14:paraId="5EE6CCF9" w14:textId="77777777" w:rsidR="00567EC4" w:rsidRPr="00DE0E82" w:rsidRDefault="00567EC4" w:rsidP="000959C0">
      <w:pPr>
        <w:pStyle w:val="Ttulo1"/>
        <w:ind w:left="426"/>
        <w:rPr>
          <w:szCs w:val="24"/>
        </w:rPr>
      </w:pPr>
      <w:bookmarkStart w:id="71" w:name="_Toc311656349"/>
      <w:bookmarkStart w:id="72" w:name="_Toc311656616"/>
      <w:bookmarkStart w:id="73" w:name="_Toc311676966"/>
      <w:bookmarkStart w:id="74" w:name="_Toc311677334"/>
      <w:bookmarkStart w:id="75" w:name="_Toc144810018"/>
      <w:r w:rsidRPr="00DE0E82">
        <w:rPr>
          <w:szCs w:val="24"/>
        </w:rPr>
        <w:lastRenderedPageBreak/>
        <w:t>REFERÊNCIAS</w:t>
      </w:r>
      <w:bookmarkEnd w:id="71"/>
      <w:bookmarkEnd w:id="72"/>
      <w:bookmarkEnd w:id="73"/>
      <w:bookmarkEnd w:id="74"/>
      <w:bookmarkEnd w:id="75"/>
    </w:p>
    <w:p w14:paraId="57525FC5" w14:textId="18C2AA24" w:rsidR="007961AD" w:rsidRDefault="007961AD" w:rsidP="007961AD">
      <w:pPr>
        <w:pStyle w:val="Pargrafo"/>
        <w:ind w:firstLine="0"/>
        <w:rPr>
          <w:i/>
          <w:color w:val="1F497D" w:themeColor="text2"/>
          <w:szCs w:val="24"/>
        </w:rPr>
      </w:pPr>
      <w:r>
        <w:rPr>
          <w:i/>
          <w:color w:val="1F497D" w:themeColor="text2"/>
          <w:szCs w:val="24"/>
        </w:rPr>
        <w:t>Colocar a</w:t>
      </w:r>
      <w:r w:rsidR="00B44765">
        <w:rPr>
          <w:i/>
          <w:color w:val="1F497D" w:themeColor="text2"/>
          <w:szCs w:val="24"/>
        </w:rPr>
        <w:t xml:space="preserve">s </w:t>
      </w:r>
      <w:r>
        <w:rPr>
          <w:i/>
          <w:color w:val="1F497D" w:themeColor="text2"/>
          <w:szCs w:val="24"/>
        </w:rPr>
        <w:t>ref</w:t>
      </w:r>
      <w:r w:rsidR="00B44765">
        <w:rPr>
          <w:i/>
          <w:color w:val="1F497D" w:themeColor="text2"/>
          <w:szCs w:val="24"/>
        </w:rPr>
        <w:t>erências utilizadas no projeto conforme os modelos abaixo:</w:t>
      </w:r>
    </w:p>
    <w:p w14:paraId="0E30F750" w14:textId="77777777" w:rsidR="00567EC4" w:rsidRPr="00DE0E82" w:rsidRDefault="00567EC4" w:rsidP="0086430A">
      <w:pPr>
        <w:ind w:firstLine="0"/>
        <w:rPr>
          <w:szCs w:val="24"/>
        </w:rPr>
      </w:pPr>
    </w:p>
    <w:p w14:paraId="078C7D60" w14:textId="77777777" w:rsidR="0086430A" w:rsidRPr="00DE0E82" w:rsidRDefault="0086430A" w:rsidP="00820EBA">
      <w:pPr>
        <w:spacing w:line="240" w:lineRule="auto"/>
        <w:ind w:firstLine="0"/>
        <w:jc w:val="left"/>
        <w:rPr>
          <w:szCs w:val="24"/>
        </w:rPr>
      </w:pPr>
      <w:r w:rsidRPr="00DE0E82">
        <w:rPr>
          <w:szCs w:val="24"/>
        </w:rPr>
        <w:t xml:space="preserve">ASFHAL, C. R. </w:t>
      </w:r>
      <w:r w:rsidRPr="00DE0E82">
        <w:rPr>
          <w:b/>
          <w:szCs w:val="24"/>
        </w:rPr>
        <w:t>Gestão de segurança do trabalho e de saúde ocupacional</w:t>
      </w:r>
      <w:r w:rsidRPr="00DE0E82">
        <w:rPr>
          <w:szCs w:val="24"/>
        </w:rPr>
        <w:t xml:space="preserve">. São Paulo: </w:t>
      </w:r>
      <w:proofErr w:type="spellStart"/>
      <w:r w:rsidRPr="00DE0E82">
        <w:rPr>
          <w:szCs w:val="24"/>
        </w:rPr>
        <w:t>Reichmann</w:t>
      </w:r>
      <w:proofErr w:type="spellEnd"/>
      <w:r w:rsidRPr="00DE0E82">
        <w:rPr>
          <w:szCs w:val="24"/>
        </w:rPr>
        <w:t xml:space="preserve"> &amp; Autores, 2005.</w:t>
      </w:r>
    </w:p>
    <w:p w14:paraId="33B28007" w14:textId="77777777" w:rsidR="0086430A" w:rsidRPr="00DE0E82" w:rsidRDefault="0086430A" w:rsidP="00820EBA">
      <w:pPr>
        <w:spacing w:line="240" w:lineRule="auto"/>
        <w:ind w:firstLine="0"/>
        <w:jc w:val="left"/>
        <w:rPr>
          <w:szCs w:val="24"/>
        </w:rPr>
      </w:pPr>
    </w:p>
    <w:p w14:paraId="61E65034" w14:textId="77777777" w:rsidR="00A01824" w:rsidRPr="00DE0E82" w:rsidRDefault="00A01824" w:rsidP="00820EBA">
      <w:pPr>
        <w:ind w:firstLine="0"/>
        <w:jc w:val="left"/>
        <w:rPr>
          <w:szCs w:val="24"/>
        </w:rPr>
      </w:pPr>
      <w:r w:rsidRPr="00DE0E82">
        <w:rPr>
          <w:szCs w:val="24"/>
        </w:rPr>
        <w:t xml:space="preserve">BEAIRD, J. Princípios do Web Design Maravilhoso. Rio de Janeiro: </w:t>
      </w:r>
      <w:proofErr w:type="spellStart"/>
      <w:r w:rsidRPr="00DE0E82">
        <w:rPr>
          <w:szCs w:val="24"/>
        </w:rPr>
        <w:t>Altabooks</w:t>
      </w:r>
      <w:proofErr w:type="spellEnd"/>
      <w:r w:rsidRPr="00DE0E82">
        <w:rPr>
          <w:szCs w:val="24"/>
        </w:rPr>
        <w:t>, 2008.</w:t>
      </w:r>
    </w:p>
    <w:p w14:paraId="5B9FB58D" w14:textId="77777777" w:rsidR="00A01824" w:rsidRPr="00DE0E82" w:rsidRDefault="00A01824" w:rsidP="00820EBA">
      <w:pPr>
        <w:spacing w:line="240" w:lineRule="auto"/>
        <w:ind w:firstLine="0"/>
        <w:jc w:val="left"/>
        <w:rPr>
          <w:szCs w:val="24"/>
        </w:rPr>
      </w:pPr>
    </w:p>
    <w:p w14:paraId="1904DA30" w14:textId="77777777" w:rsidR="0086430A" w:rsidRPr="00DE0E82" w:rsidRDefault="0086430A" w:rsidP="00820EBA">
      <w:pPr>
        <w:spacing w:line="240" w:lineRule="auto"/>
        <w:ind w:firstLine="0"/>
        <w:jc w:val="left"/>
        <w:rPr>
          <w:szCs w:val="24"/>
        </w:rPr>
      </w:pPr>
      <w:r w:rsidRPr="00DE0E82">
        <w:rPr>
          <w:szCs w:val="24"/>
        </w:rPr>
        <w:t xml:space="preserve">CHIAVENATO, I. </w:t>
      </w:r>
      <w:r w:rsidRPr="00DE0E82">
        <w:rPr>
          <w:b/>
          <w:szCs w:val="24"/>
        </w:rPr>
        <w:t>Gestão de pessoas</w:t>
      </w:r>
      <w:r w:rsidRPr="00DE0E82">
        <w:rPr>
          <w:szCs w:val="24"/>
        </w:rPr>
        <w:t>: o novo papel dos recursos humanos nas organizações. 3. ed. Rio de Janeiro: Elsevier, 2008.</w:t>
      </w:r>
    </w:p>
    <w:p w14:paraId="6A330F7E" w14:textId="77777777" w:rsidR="0086430A" w:rsidRPr="00DE0E82" w:rsidRDefault="0086430A" w:rsidP="00820EBA">
      <w:pPr>
        <w:spacing w:line="240" w:lineRule="auto"/>
        <w:ind w:firstLine="0"/>
        <w:jc w:val="left"/>
        <w:rPr>
          <w:szCs w:val="24"/>
        </w:rPr>
      </w:pPr>
    </w:p>
    <w:p w14:paraId="43E64D7C" w14:textId="5730E4EE" w:rsidR="0086430A" w:rsidRPr="00DE0E82" w:rsidRDefault="0086430A" w:rsidP="00820EBA">
      <w:pPr>
        <w:spacing w:line="240" w:lineRule="auto"/>
        <w:ind w:firstLine="0"/>
        <w:jc w:val="left"/>
      </w:pPr>
      <w:r>
        <w:t xml:space="preserve">COSTA, H. J. Acidentes do trabalho: teremos nova lei </w:t>
      </w:r>
      <w:r w:rsidR="72488030">
        <w:t>acidentária?</w:t>
      </w:r>
      <w:r>
        <w:t xml:space="preserve"> </w:t>
      </w:r>
      <w:r w:rsidRPr="0119B7EE">
        <w:rPr>
          <w:b/>
          <w:bCs/>
        </w:rPr>
        <w:t xml:space="preserve">Jus </w:t>
      </w:r>
      <w:proofErr w:type="spellStart"/>
      <w:r w:rsidRPr="0119B7EE">
        <w:rPr>
          <w:b/>
          <w:bCs/>
        </w:rPr>
        <w:t>Navigandi</w:t>
      </w:r>
      <w:proofErr w:type="spellEnd"/>
      <w:r>
        <w:t>, Teresina, v. 9, n. 664, 1 maio 2005. Disponível em: &lt;http://jus2.uol.com.br/doutrina/</w:t>
      </w:r>
      <w:proofErr w:type="spellStart"/>
      <w:r>
        <w:t>texto.asp?id</w:t>
      </w:r>
      <w:proofErr w:type="spellEnd"/>
      <w:r>
        <w:t>=6662&gt;. Acesso em: 1 jul. 2010.</w:t>
      </w:r>
    </w:p>
    <w:p w14:paraId="7537596C" w14:textId="77777777" w:rsidR="0086430A" w:rsidRPr="00DE0E82" w:rsidRDefault="0086430A" w:rsidP="00820EBA">
      <w:pPr>
        <w:spacing w:line="240" w:lineRule="auto"/>
        <w:ind w:firstLine="0"/>
        <w:jc w:val="left"/>
        <w:rPr>
          <w:szCs w:val="24"/>
        </w:rPr>
      </w:pPr>
    </w:p>
    <w:p w14:paraId="676E7A18" w14:textId="77777777" w:rsidR="0086430A" w:rsidRPr="00DE0E82" w:rsidRDefault="0086430A" w:rsidP="00820EBA">
      <w:pPr>
        <w:spacing w:line="240" w:lineRule="auto"/>
        <w:ind w:firstLine="0"/>
        <w:jc w:val="left"/>
        <w:rPr>
          <w:szCs w:val="24"/>
        </w:rPr>
      </w:pPr>
      <w:r w:rsidRPr="00DE0E82">
        <w:rPr>
          <w:szCs w:val="24"/>
        </w:rPr>
        <w:t xml:space="preserve">DELIBERATO, P. C. P. </w:t>
      </w:r>
      <w:r w:rsidRPr="00DE0E82">
        <w:rPr>
          <w:b/>
          <w:szCs w:val="24"/>
        </w:rPr>
        <w:t>Fisioterapia preventiva</w:t>
      </w:r>
      <w:r w:rsidRPr="00DE0E82">
        <w:rPr>
          <w:szCs w:val="24"/>
        </w:rPr>
        <w:t>: fundamentos e aplicações. São Paulo: Manole, 2002.</w:t>
      </w:r>
    </w:p>
    <w:p w14:paraId="144EE049" w14:textId="77777777" w:rsidR="0086430A" w:rsidRPr="00DE0E82" w:rsidRDefault="0086430A" w:rsidP="00820EBA">
      <w:pPr>
        <w:spacing w:line="240" w:lineRule="auto"/>
        <w:ind w:firstLine="0"/>
        <w:jc w:val="left"/>
        <w:rPr>
          <w:szCs w:val="24"/>
        </w:rPr>
      </w:pPr>
    </w:p>
    <w:p w14:paraId="30FF03C6" w14:textId="77777777" w:rsidR="0086430A" w:rsidRPr="00DE0E82" w:rsidRDefault="0086430A" w:rsidP="00820EBA">
      <w:pPr>
        <w:spacing w:line="240" w:lineRule="auto"/>
        <w:ind w:firstLine="0"/>
        <w:jc w:val="left"/>
        <w:rPr>
          <w:szCs w:val="24"/>
        </w:rPr>
      </w:pPr>
      <w:r w:rsidRPr="00DE0E82">
        <w:rPr>
          <w:szCs w:val="24"/>
        </w:rPr>
        <w:t xml:space="preserve">DIAS, E. C.; MELO, E. M. de. Políticas públicas em saúde e segurança no trabalho. In: MENDES, R. (Org.). </w:t>
      </w:r>
      <w:r w:rsidRPr="00DE0E82">
        <w:rPr>
          <w:b/>
          <w:szCs w:val="24"/>
        </w:rPr>
        <w:t>Patologia do trabalho</w:t>
      </w:r>
      <w:r w:rsidRPr="00DE0E82">
        <w:rPr>
          <w:szCs w:val="24"/>
        </w:rPr>
        <w:t xml:space="preserve">. 2. ed. atual. e </w:t>
      </w:r>
      <w:proofErr w:type="spellStart"/>
      <w:r w:rsidRPr="00DE0E82">
        <w:rPr>
          <w:szCs w:val="24"/>
        </w:rPr>
        <w:t>ampl</w:t>
      </w:r>
      <w:proofErr w:type="spellEnd"/>
      <w:r w:rsidRPr="00DE0E82">
        <w:rPr>
          <w:szCs w:val="24"/>
        </w:rPr>
        <w:t>. São Paulo: Atheneu, 2007. v. 2. p. 1683-1720.</w:t>
      </w:r>
    </w:p>
    <w:p w14:paraId="42407FB2" w14:textId="77777777" w:rsidR="00A833A5" w:rsidRPr="00DE0E82" w:rsidRDefault="00A833A5" w:rsidP="00820EBA">
      <w:pPr>
        <w:tabs>
          <w:tab w:val="num" w:pos="720"/>
        </w:tabs>
        <w:spacing w:line="240" w:lineRule="auto"/>
        <w:ind w:firstLine="0"/>
        <w:jc w:val="left"/>
        <w:rPr>
          <w:szCs w:val="24"/>
        </w:rPr>
      </w:pPr>
    </w:p>
    <w:p w14:paraId="3F6FB56B"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Uma Abordagem prática</w:t>
      </w:r>
      <w:r w:rsidRPr="00DE0E82">
        <w:rPr>
          <w:szCs w:val="24"/>
        </w:rPr>
        <w:t xml:space="preserve">, </w:t>
      </w:r>
      <w:proofErr w:type="gramStart"/>
      <w:r w:rsidRPr="00DE0E82">
        <w:rPr>
          <w:szCs w:val="24"/>
        </w:rPr>
        <w:t>3 ed.</w:t>
      </w:r>
      <w:proofErr w:type="gramEnd"/>
      <w:r w:rsidRPr="00DE0E82">
        <w:rPr>
          <w:szCs w:val="24"/>
        </w:rPr>
        <w:t xml:space="preserve"> São Paulo: </w:t>
      </w:r>
      <w:proofErr w:type="spellStart"/>
      <w:r w:rsidRPr="00DE0E82">
        <w:rPr>
          <w:szCs w:val="24"/>
        </w:rPr>
        <w:t>Novatec</w:t>
      </w:r>
      <w:proofErr w:type="spellEnd"/>
      <w:r w:rsidRPr="00DE0E82">
        <w:rPr>
          <w:szCs w:val="24"/>
        </w:rPr>
        <w:t>, 2008.</w:t>
      </w:r>
    </w:p>
    <w:p w14:paraId="3B8F96F9" w14:textId="77777777" w:rsidR="00A833A5" w:rsidRPr="00DE0E82" w:rsidRDefault="00A833A5" w:rsidP="00820EBA">
      <w:pPr>
        <w:tabs>
          <w:tab w:val="num" w:pos="720"/>
        </w:tabs>
        <w:spacing w:line="240" w:lineRule="auto"/>
        <w:ind w:firstLine="0"/>
        <w:jc w:val="left"/>
        <w:rPr>
          <w:szCs w:val="24"/>
        </w:rPr>
      </w:pPr>
    </w:p>
    <w:p w14:paraId="0E9FA4C7" w14:textId="77777777" w:rsidR="00EF4235" w:rsidRPr="00DE0E82" w:rsidRDefault="00A833A5" w:rsidP="00820EBA">
      <w:pPr>
        <w:tabs>
          <w:tab w:val="num" w:pos="720"/>
        </w:tabs>
        <w:spacing w:line="240" w:lineRule="auto"/>
        <w:ind w:firstLine="0"/>
        <w:jc w:val="left"/>
        <w:rPr>
          <w:szCs w:val="24"/>
        </w:rPr>
      </w:pPr>
      <w:r w:rsidRPr="00DE0E82">
        <w:rPr>
          <w:szCs w:val="24"/>
        </w:rPr>
        <w:t xml:space="preserve">GUEDES, </w:t>
      </w:r>
      <w:proofErr w:type="spellStart"/>
      <w:r w:rsidRPr="00DE0E82">
        <w:rPr>
          <w:szCs w:val="24"/>
        </w:rPr>
        <w:t>Gilleanes</w:t>
      </w:r>
      <w:proofErr w:type="spellEnd"/>
      <w:r w:rsidRPr="00DE0E82">
        <w:rPr>
          <w:szCs w:val="24"/>
        </w:rPr>
        <w:t xml:space="preserve"> T. A. </w:t>
      </w:r>
      <w:r w:rsidRPr="009351AB">
        <w:rPr>
          <w:b/>
          <w:szCs w:val="24"/>
        </w:rPr>
        <w:t>UML 2 Uma Abordagem prática</w:t>
      </w:r>
      <w:r w:rsidRPr="00DE0E82">
        <w:rPr>
          <w:szCs w:val="24"/>
        </w:rPr>
        <w:t xml:space="preserve">, São Paulo: </w:t>
      </w:r>
      <w:proofErr w:type="spellStart"/>
      <w:r w:rsidRPr="00DE0E82">
        <w:rPr>
          <w:szCs w:val="24"/>
        </w:rPr>
        <w:t>Novatec</w:t>
      </w:r>
      <w:proofErr w:type="spellEnd"/>
      <w:r w:rsidRPr="00DE0E82">
        <w:rPr>
          <w:szCs w:val="24"/>
        </w:rPr>
        <w:t>, 2009.</w:t>
      </w:r>
    </w:p>
    <w:p w14:paraId="1D81235D" w14:textId="77777777" w:rsidR="0086430A" w:rsidRPr="00DE0E82" w:rsidRDefault="0086430A" w:rsidP="00820EBA">
      <w:pPr>
        <w:ind w:firstLine="0"/>
        <w:jc w:val="left"/>
        <w:rPr>
          <w:szCs w:val="24"/>
        </w:rPr>
      </w:pPr>
    </w:p>
    <w:p w14:paraId="7E365BAE" w14:textId="77777777" w:rsidR="00A01824" w:rsidRPr="00DE0E82" w:rsidRDefault="00A01824" w:rsidP="00820EBA">
      <w:pPr>
        <w:ind w:firstLine="0"/>
        <w:jc w:val="left"/>
        <w:rPr>
          <w:szCs w:val="24"/>
        </w:rPr>
      </w:pPr>
      <w:r w:rsidRPr="00DE0E82">
        <w:rPr>
          <w:szCs w:val="24"/>
        </w:rPr>
        <w:t xml:space="preserve">WATRALL, E; SIARTO, J. Use A Cabeça! </w:t>
      </w:r>
      <w:r w:rsidRPr="00EB10C4">
        <w:rPr>
          <w:b/>
          <w:szCs w:val="24"/>
          <w:lang w:val="en-US"/>
        </w:rPr>
        <w:t>Web Design.</w:t>
      </w:r>
      <w:r w:rsidRPr="00DE0E82">
        <w:rPr>
          <w:szCs w:val="24"/>
          <w:lang w:val="en-US"/>
        </w:rPr>
        <w:t xml:space="preserve"> Alta Books, 2009. </w:t>
      </w:r>
    </w:p>
    <w:p w14:paraId="06682B8F" w14:textId="77777777" w:rsidR="00A01824" w:rsidRPr="00DE0E82" w:rsidRDefault="00A01824" w:rsidP="00820EBA">
      <w:pPr>
        <w:ind w:firstLine="0"/>
        <w:jc w:val="left"/>
        <w:rPr>
          <w:szCs w:val="24"/>
        </w:rPr>
      </w:pPr>
    </w:p>
    <w:sectPr w:rsidR="00A01824" w:rsidRPr="00DE0E82" w:rsidSect="001C0DDF">
      <w:headerReference w:type="default" r:id="rId14"/>
      <w:headerReference w:type="first" r:id="rId15"/>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AC77B" w14:textId="77777777" w:rsidR="00597C41" w:rsidRDefault="00597C41">
      <w:r>
        <w:separator/>
      </w:r>
    </w:p>
  </w:endnote>
  <w:endnote w:type="continuationSeparator" w:id="0">
    <w:p w14:paraId="430F114A" w14:textId="77777777" w:rsidR="00597C41" w:rsidRDefault="0059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9E026" w14:textId="77777777" w:rsidR="00597C41" w:rsidRDefault="00597C41">
      <w:r>
        <w:separator/>
      </w:r>
    </w:p>
  </w:footnote>
  <w:footnote w:type="continuationSeparator" w:id="0">
    <w:p w14:paraId="72F63623" w14:textId="77777777" w:rsidR="00597C41" w:rsidRDefault="00597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848"/>
      <w:docPartObj>
        <w:docPartGallery w:val="Page Numbers (Top of Page)"/>
        <w:docPartUnique/>
      </w:docPartObj>
    </w:sdtPr>
    <w:sdtEndPr>
      <w:rPr>
        <w:sz w:val="22"/>
      </w:rPr>
    </w:sdtEndPr>
    <w:sdtContent>
      <w:p w14:paraId="5A5925FD" w14:textId="77777777" w:rsidR="001D59B6" w:rsidRPr="00CB3577" w:rsidRDefault="00460066">
        <w:pPr>
          <w:pStyle w:val="Cabealho"/>
          <w:jc w:val="right"/>
          <w:rPr>
            <w:sz w:val="22"/>
          </w:rPr>
        </w:pPr>
        <w:r w:rsidRPr="00CB3577">
          <w:rPr>
            <w:sz w:val="22"/>
          </w:rPr>
          <w:fldChar w:fldCharType="begin"/>
        </w:r>
        <w:r w:rsidR="001D59B6" w:rsidRPr="00CB3577">
          <w:rPr>
            <w:sz w:val="22"/>
          </w:rPr>
          <w:instrText xml:space="preserve"> PAGE   \* MERGEFORMAT </w:instrText>
        </w:r>
        <w:r w:rsidRPr="00CB3577">
          <w:rPr>
            <w:sz w:val="22"/>
          </w:rPr>
          <w:fldChar w:fldCharType="separate"/>
        </w:r>
        <w:r w:rsidR="00391327">
          <w:rPr>
            <w:noProof/>
            <w:sz w:val="22"/>
          </w:rPr>
          <w:t>5</w:t>
        </w:r>
        <w:r w:rsidRPr="00CB3577">
          <w:rPr>
            <w:sz w:val="22"/>
          </w:rPr>
          <w:fldChar w:fldCharType="end"/>
        </w:r>
      </w:p>
    </w:sdtContent>
  </w:sdt>
  <w:p w14:paraId="2913471C" w14:textId="77777777" w:rsidR="00A01824" w:rsidRDefault="00A018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E0ED6" w14:textId="77777777" w:rsidR="001C0DDF" w:rsidRDefault="001C0DDF">
    <w:pPr>
      <w:pStyle w:val="Cabealho"/>
      <w:jc w:val="right"/>
    </w:pPr>
    <w:r>
      <w:fldChar w:fldCharType="begin"/>
    </w:r>
    <w:r>
      <w:instrText>PAGE   \* MERGEFORMAT</w:instrText>
    </w:r>
    <w:r>
      <w:fldChar w:fldCharType="separate"/>
    </w:r>
    <w:r w:rsidR="008D3115">
      <w:rPr>
        <w:noProof/>
      </w:rPr>
      <w:t>3</w:t>
    </w:r>
    <w:r>
      <w:fldChar w:fldCharType="end"/>
    </w:r>
  </w:p>
  <w:p w14:paraId="470C0507" w14:textId="77777777" w:rsidR="001C0DDF" w:rsidRDefault="001C0DDF">
    <w:pPr>
      <w:pStyle w:val="Cabealho"/>
    </w:pPr>
  </w:p>
</w:hdr>
</file>

<file path=word/intelligence2.xml><?xml version="1.0" encoding="utf-8"?>
<int2:intelligence xmlns:int2="http://schemas.microsoft.com/office/intelligence/2020/intelligence" xmlns:oel="http://schemas.microsoft.com/office/2019/extlst">
  <int2:observations>
    <int2:textHash int2:hashCode="WKmzqTp5dWrdlk" int2:id="2cnxHQpt">
      <int2:state int2:value="Rejected" int2:type="AugLoop_Text_Critique"/>
    </int2:textHash>
    <int2:textHash int2:hashCode="vdm5k/Zk6OkUcN" int2:id="rixvIYKD">
      <int2:state int2:value="Rejected" int2:type="AugLoop_Text_Critique"/>
    </int2:textHash>
    <int2:textHash int2:hashCode="pK13o4DUmzsr4p" int2:id="wiikmShy">
      <int2:state int2:value="Rejected" int2:type="AugLoop_Text_Critique"/>
    </int2:textHash>
    <int2:textHash int2:hashCode="FOPoUHryTI5cBa" int2:id="UAhWq2SY">
      <int2:state int2:value="Rejected" int2:type="AugLoop_Text_Critique"/>
    </int2:textHash>
    <int2:textHash int2:hashCode="RKtehJ52VJt2Md" int2:id="8FPgsT60">
      <int2:state int2:value="Rejected" int2:type="AugLoop_Text_Critique"/>
    </int2:textHash>
    <int2:textHash int2:hashCode="5wx9XsBDfUza+D" int2:id="xzTcpcCy">
      <int2:state int2:value="Rejected" int2:type="AugLoop_Text_Critique"/>
    </int2:textHash>
    <int2:textHash int2:hashCode="WFvPi5QAfTda83" int2:id="zJUrJCOl">
      <int2:state int2:value="Rejected" int2:type="AugLoop_Text_Critique"/>
    </int2:textHash>
    <int2:textHash int2:hashCode="moz34BJXkbIJA2" int2:id="INgmSZTC">
      <int2:state int2:value="Rejected" int2:type="AugLoop_Text_Critique"/>
    </int2:textHash>
    <int2:textHash int2:hashCode="SpOSndcRbsektN" int2:id="q2Z2Kz3g">
      <int2:state int2:value="Rejected" int2:type="AugLoop_Text_Critique"/>
    </int2:textHash>
    <int2:textHash int2:hashCode="L4RBep5zzq1NXJ" int2:id="zXKzro8A">
      <int2:state int2:value="Rejected" int2:type="AugLoop_Text_Critique"/>
    </int2:textHash>
    <int2:textHash int2:hashCode="lQo5tsKTS7cvLe" int2:id="6elh5dDJ">
      <int2:state int2:value="Rejected" int2:type="AugLoop_Text_Critique"/>
    </int2:textHash>
    <int2:textHash int2:hashCode="JUcGgizHfuSrZg" int2:id="GNFD4dUj">
      <int2:state int2:value="Rejected" int2:type="AugLoop_Text_Critique"/>
    </int2:textHash>
    <int2:textHash int2:hashCode="XWJP0edtqpGMTB" int2:id="ksyduDQe">
      <int2:state int2:value="Rejected" int2:type="AugLoop_Text_Critique"/>
    </int2:textHash>
    <int2:textHash int2:hashCode="EXjK+9ZLu/p39a" int2:id="LvXbYwbx">
      <int2:state int2:value="Rejected" int2:type="AugLoop_Text_Critique"/>
    </int2:textHash>
    <int2:textHash int2:hashCode="rF2Ev65yapbMQZ" int2:id="Z7RqBHTt">
      <int2:state int2:value="Rejected" int2:type="AugLoop_Text_Critique"/>
    </int2:textHash>
    <int2:bookmark int2:bookmarkName="_Int_pCj7uzXY" int2:invalidationBookmarkName="" int2:hashCode="09NXwWxo4e0bGz" int2:id="JluTtAaI">
      <int2:state int2:value="Rejected" int2:type="AugLoop_Text_Critique"/>
    </int2:bookmark>
    <int2:bookmark int2:bookmarkName="_Int_XL1W51hX" int2:invalidationBookmarkName="" int2:hashCode="09NXwWxo4e0bGz" int2:id="ZG51sALT">
      <int2:state int2:value="Rejected" int2:type="AugLoop_Text_Critique"/>
    </int2:bookmark>
    <int2:bookmark int2:bookmarkName="_Int_kwsPM203" int2:invalidationBookmarkName="" int2:hashCode="sAxtgb8scajbIZ" int2:id="xuvMgBs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931"/>
        </w:tabs>
        <w:ind w:left="1355"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4"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9" w15:restartNumberingAfterBreak="0">
    <w:nsid w:val="6378329B"/>
    <w:multiLevelType w:val="multilevel"/>
    <w:tmpl w:val="4984A18C"/>
    <w:numStyleLink w:val="Estilo1"/>
  </w:abstractNum>
  <w:abstractNum w:abstractNumId="10"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2"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14"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16"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num w:numId="1">
    <w:abstractNumId w:val="16"/>
  </w:num>
  <w:num w:numId="2">
    <w:abstractNumId w:val="4"/>
  </w:num>
  <w:num w:numId="3">
    <w:abstractNumId w:val="3"/>
  </w:num>
  <w:num w:numId="4">
    <w:abstractNumId w:val="13"/>
  </w:num>
  <w:num w:numId="5">
    <w:abstractNumId w:val="8"/>
  </w:num>
  <w:num w:numId="6">
    <w:abstractNumId w:val="15"/>
  </w:num>
  <w:num w:numId="7">
    <w:abstractNumId w:val="1"/>
  </w:num>
  <w:num w:numId="8">
    <w:abstractNumId w:val="10"/>
  </w:num>
  <w:num w:numId="9">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abstractNumId w:val="0"/>
  </w:num>
  <w:num w:numId="11">
    <w:abstractNumId w:val="4"/>
  </w:num>
  <w:num w:numId="12">
    <w:abstractNumId w:val="6"/>
  </w:num>
  <w:num w:numId="13">
    <w:abstractNumId w:val="9"/>
  </w:num>
  <w:num w:numId="14">
    <w:abstractNumId w:val="5"/>
  </w:num>
  <w:num w:numId="15">
    <w:abstractNumId w:val="2"/>
  </w:num>
  <w:num w:numId="16">
    <w:abstractNumId w:val="14"/>
  </w:num>
  <w:num w:numId="17">
    <w:abstractNumId w:val="12"/>
  </w:num>
  <w:num w:numId="18">
    <w:abstractNumId w:val="7"/>
  </w:num>
  <w:num w:numId="19">
    <w:abstractNumId w:val="11"/>
  </w:num>
  <w:num w:numId="20">
    <w:abstractNumId w:val="1"/>
  </w:num>
  <w:num w:numId="21">
    <w:abstractNumId w:val="1"/>
  </w:num>
  <w:num w:numId="22">
    <w:abstractNumId w:val="1"/>
  </w:num>
  <w:num w:numId="23">
    <w:abstractNumId w:val="2"/>
    <w:lvlOverride w:ilvl="0">
      <w:startOverride w:val="3"/>
    </w:lvlOverride>
    <w:lvlOverride w:ilvl="1">
      <w:startOverride w:val="1"/>
    </w:lvlOverride>
  </w:num>
  <w:num w:numId="24">
    <w:abstractNumId w:val="2"/>
  </w:num>
  <w:num w:numId="25">
    <w:abstractNumId w:val="2"/>
  </w:num>
  <w:num w:numId="26">
    <w:abstractNumId w:val="2"/>
  </w:num>
  <w:num w:numId="27">
    <w:abstractNumId w:val="2"/>
  </w:num>
  <w:num w:numId="28">
    <w:abstractNumId w:val="1"/>
  </w:num>
  <w:num w:numId="29">
    <w:abstractNumId w:val="1"/>
    <w:lvlOverride w:ilvl="0">
      <w:startOverride w:val="1"/>
    </w:lvlOverride>
  </w:num>
  <w:num w:numId="30">
    <w:abstractNumId w:val="2"/>
  </w:num>
  <w:num w:numId="31">
    <w:abstractNumId w:val="2"/>
  </w:num>
  <w:num w:numId="32">
    <w:abstractNumId w:val="2"/>
  </w:num>
  <w:num w:numId="33">
    <w:abstractNumId w:val="1"/>
  </w:num>
  <w:num w:numId="34">
    <w:abstractNumId w:val="1"/>
  </w:num>
  <w:num w:numId="35">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4096" w:nlCheck="1" w:checkStyle="0"/>
  <w:activeWritingStyle w:appName="MSWord" w:lang="en-US" w:vendorID="64" w:dllVersion="4096"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6632"/>
    <w:rsid w:val="00036E22"/>
    <w:rsid w:val="00037281"/>
    <w:rsid w:val="00037393"/>
    <w:rsid w:val="000415C9"/>
    <w:rsid w:val="00042B75"/>
    <w:rsid w:val="00050777"/>
    <w:rsid w:val="0005345E"/>
    <w:rsid w:val="000568BF"/>
    <w:rsid w:val="000574C0"/>
    <w:rsid w:val="0006144C"/>
    <w:rsid w:val="00062707"/>
    <w:rsid w:val="0006721E"/>
    <w:rsid w:val="00067DF4"/>
    <w:rsid w:val="000733B1"/>
    <w:rsid w:val="00092B12"/>
    <w:rsid w:val="000959C0"/>
    <w:rsid w:val="00096186"/>
    <w:rsid w:val="000A6C43"/>
    <w:rsid w:val="000B0F31"/>
    <w:rsid w:val="000C091A"/>
    <w:rsid w:val="000C1569"/>
    <w:rsid w:val="000C789E"/>
    <w:rsid w:val="000E0159"/>
    <w:rsid w:val="000E2981"/>
    <w:rsid w:val="000E5412"/>
    <w:rsid w:val="000E7173"/>
    <w:rsid w:val="000F1FED"/>
    <w:rsid w:val="000F6256"/>
    <w:rsid w:val="001011C4"/>
    <w:rsid w:val="00103AA3"/>
    <w:rsid w:val="00114845"/>
    <w:rsid w:val="0012018C"/>
    <w:rsid w:val="001205A4"/>
    <w:rsid w:val="00130337"/>
    <w:rsid w:val="001374EE"/>
    <w:rsid w:val="00141244"/>
    <w:rsid w:val="001424B9"/>
    <w:rsid w:val="00144AB0"/>
    <w:rsid w:val="00145D0B"/>
    <w:rsid w:val="0015466F"/>
    <w:rsid w:val="001606A3"/>
    <w:rsid w:val="00164154"/>
    <w:rsid w:val="00172787"/>
    <w:rsid w:val="0018242C"/>
    <w:rsid w:val="00182671"/>
    <w:rsid w:val="0019490B"/>
    <w:rsid w:val="001A00F6"/>
    <w:rsid w:val="001A27E3"/>
    <w:rsid w:val="001B467A"/>
    <w:rsid w:val="001B6738"/>
    <w:rsid w:val="001C0DDF"/>
    <w:rsid w:val="001C47C0"/>
    <w:rsid w:val="001C6C13"/>
    <w:rsid w:val="001D59B6"/>
    <w:rsid w:val="001E36C8"/>
    <w:rsid w:val="001E4583"/>
    <w:rsid w:val="001E4D55"/>
    <w:rsid w:val="00201C66"/>
    <w:rsid w:val="00213556"/>
    <w:rsid w:val="00216DF0"/>
    <w:rsid w:val="002222CE"/>
    <w:rsid w:val="00232066"/>
    <w:rsid w:val="00235ECF"/>
    <w:rsid w:val="00236F70"/>
    <w:rsid w:val="0025001D"/>
    <w:rsid w:val="00250872"/>
    <w:rsid w:val="002520EC"/>
    <w:rsid w:val="002560D4"/>
    <w:rsid w:val="0025759A"/>
    <w:rsid w:val="00266133"/>
    <w:rsid w:val="0027162A"/>
    <w:rsid w:val="0027686E"/>
    <w:rsid w:val="002839A5"/>
    <w:rsid w:val="00292138"/>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302A43"/>
    <w:rsid w:val="003031D3"/>
    <w:rsid w:val="00304FA0"/>
    <w:rsid w:val="0030726E"/>
    <w:rsid w:val="003109F0"/>
    <w:rsid w:val="00312A39"/>
    <w:rsid w:val="003160D5"/>
    <w:rsid w:val="00331369"/>
    <w:rsid w:val="00334E86"/>
    <w:rsid w:val="003364C3"/>
    <w:rsid w:val="00341505"/>
    <w:rsid w:val="00351172"/>
    <w:rsid w:val="003514ED"/>
    <w:rsid w:val="0035270A"/>
    <w:rsid w:val="0035585C"/>
    <w:rsid w:val="00357D18"/>
    <w:rsid w:val="003630A2"/>
    <w:rsid w:val="0036423A"/>
    <w:rsid w:val="00376416"/>
    <w:rsid w:val="003837A3"/>
    <w:rsid w:val="0038554E"/>
    <w:rsid w:val="00391327"/>
    <w:rsid w:val="0039401D"/>
    <w:rsid w:val="003A45D5"/>
    <w:rsid w:val="003A6A3C"/>
    <w:rsid w:val="003C1327"/>
    <w:rsid w:val="003C2238"/>
    <w:rsid w:val="003C4827"/>
    <w:rsid w:val="003D17E0"/>
    <w:rsid w:val="003D6E96"/>
    <w:rsid w:val="003E40C2"/>
    <w:rsid w:val="003F0919"/>
    <w:rsid w:val="003F320A"/>
    <w:rsid w:val="003F646F"/>
    <w:rsid w:val="003F671E"/>
    <w:rsid w:val="004024FD"/>
    <w:rsid w:val="00412A0B"/>
    <w:rsid w:val="004135E6"/>
    <w:rsid w:val="00426284"/>
    <w:rsid w:val="00435CAC"/>
    <w:rsid w:val="00440BE2"/>
    <w:rsid w:val="00442214"/>
    <w:rsid w:val="00445244"/>
    <w:rsid w:val="00445D6E"/>
    <w:rsid w:val="00446916"/>
    <w:rsid w:val="004516C0"/>
    <w:rsid w:val="0045363C"/>
    <w:rsid w:val="00460066"/>
    <w:rsid w:val="004621DD"/>
    <w:rsid w:val="00464B1A"/>
    <w:rsid w:val="00470C57"/>
    <w:rsid w:val="004719A1"/>
    <w:rsid w:val="00486E7E"/>
    <w:rsid w:val="0049447D"/>
    <w:rsid w:val="004A0971"/>
    <w:rsid w:val="004A7264"/>
    <w:rsid w:val="004B3235"/>
    <w:rsid w:val="004C384A"/>
    <w:rsid w:val="004E4DF7"/>
    <w:rsid w:val="004E6EC8"/>
    <w:rsid w:val="004E7A7F"/>
    <w:rsid w:val="00502844"/>
    <w:rsid w:val="00503143"/>
    <w:rsid w:val="0050508B"/>
    <w:rsid w:val="00517CA5"/>
    <w:rsid w:val="00521E3B"/>
    <w:rsid w:val="0052593C"/>
    <w:rsid w:val="005274C2"/>
    <w:rsid w:val="0053241A"/>
    <w:rsid w:val="00533BA1"/>
    <w:rsid w:val="00537857"/>
    <w:rsid w:val="00541E59"/>
    <w:rsid w:val="00543F2F"/>
    <w:rsid w:val="005464AE"/>
    <w:rsid w:val="0055376A"/>
    <w:rsid w:val="0055576A"/>
    <w:rsid w:val="00565D2C"/>
    <w:rsid w:val="00567EC4"/>
    <w:rsid w:val="005700E4"/>
    <w:rsid w:val="00571B45"/>
    <w:rsid w:val="00585006"/>
    <w:rsid w:val="00585E17"/>
    <w:rsid w:val="0059589C"/>
    <w:rsid w:val="00597C41"/>
    <w:rsid w:val="005A2C2D"/>
    <w:rsid w:val="005B03E8"/>
    <w:rsid w:val="005C5509"/>
    <w:rsid w:val="005D69BB"/>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6343"/>
    <w:rsid w:val="006A1C0F"/>
    <w:rsid w:val="006C04EC"/>
    <w:rsid w:val="006C57FC"/>
    <w:rsid w:val="006D34CB"/>
    <w:rsid w:val="006F09FB"/>
    <w:rsid w:val="00702117"/>
    <w:rsid w:val="007046D9"/>
    <w:rsid w:val="007111F9"/>
    <w:rsid w:val="0071505F"/>
    <w:rsid w:val="007178DD"/>
    <w:rsid w:val="00721738"/>
    <w:rsid w:val="00722AD1"/>
    <w:rsid w:val="0072371C"/>
    <w:rsid w:val="00727673"/>
    <w:rsid w:val="00732FB4"/>
    <w:rsid w:val="00742BC6"/>
    <w:rsid w:val="00747750"/>
    <w:rsid w:val="00751AA7"/>
    <w:rsid w:val="007566B7"/>
    <w:rsid w:val="00761FE6"/>
    <w:rsid w:val="007656F2"/>
    <w:rsid w:val="00770AFF"/>
    <w:rsid w:val="0077129E"/>
    <w:rsid w:val="00772735"/>
    <w:rsid w:val="007944D7"/>
    <w:rsid w:val="00794617"/>
    <w:rsid w:val="00795F25"/>
    <w:rsid w:val="007961AD"/>
    <w:rsid w:val="00796FD6"/>
    <w:rsid w:val="007974A1"/>
    <w:rsid w:val="007A3DDD"/>
    <w:rsid w:val="007A3F10"/>
    <w:rsid w:val="007A458A"/>
    <w:rsid w:val="007A5197"/>
    <w:rsid w:val="007A6E26"/>
    <w:rsid w:val="007A7859"/>
    <w:rsid w:val="007B24AA"/>
    <w:rsid w:val="007D1386"/>
    <w:rsid w:val="007D2381"/>
    <w:rsid w:val="007D6C66"/>
    <w:rsid w:val="007D7F95"/>
    <w:rsid w:val="007E569B"/>
    <w:rsid w:val="007E5E7C"/>
    <w:rsid w:val="007E7A2F"/>
    <w:rsid w:val="007F1C0E"/>
    <w:rsid w:val="007F693C"/>
    <w:rsid w:val="008026B0"/>
    <w:rsid w:val="008046AB"/>
    <w:rsid w:val="00806110"/>
    <w:rsid w:val="00820EBA"/>
    <w:rsid w:val="00822E4F"/>
    <w:rsid w:val="0082521E"/>
    <w:rsid w:val="00825680"/>
    <w:rsid w:val="008260DC"/>
    <w:rsid w:val="00826E75"/>
    <w:rsid w:val="00834205"/>
    <w:rsid w:val="008400CA"/>
    <w:rsid w:val="00842CCD"/>
    <w:rsid w:val="00844F90"/>
    <w:rsid w:val="00850627"/>
    <w:rsid w:val="00857AEC"/>
    <w:rsid w:val="0086430A"/>
    <w:rsid w:val="00866F91"/>
    <w:rsid w:val="00880D0C"/>
    <w:rsid w:val="0089269C"/>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77D1"/>
    <w:rsid w:val="00911C88"/>
    <w:rsid w:val="00911ECB"/>
    <w:rsid w:val="009316DC"/>
    <w:rsid w:val="00932EBE"/>
    <w:rsid w:val="009351AB"/>
    <w:rsid w:val="00940B0B"/>
    <w:rsid w:val="009427D6"/>
    <w:rsid w:val="00947270"/>
    <w:rsid w:val="009516DF"/>
    <w:rsid w:val="00961477"/>
    <w:rsid w:val="0097412A"/>
    <w:rsid w:val="009762E4"/>
    <w:rsid w:val="00977C8C"/>
    <w:rsid w:val="00981C54"/>
    <w:rsid w:val="0098235B"/>
    <w:rsid w:val="009A0210"/>
    <w:rsid w:val="009A2471"/>
    <w:rsid w:val="009A3683"/>
    <w:rsid w:val="009B3AAA"/>
    <w:rsid w:val="009C46BA"/>
    <w:rsid w:val="009D655E"/>
    <w:rsid w:val="009D700F"/>
    <w:rsid w:val="009E196C"/>
    <w:rsid w:val="009E7588"/>
    <w:rsid w:val="009F4885"/>
    <w:rsid w:val="009F7563"/>
    <w:rsid w:val="009F76DA"/>
    <w:rsid w:val="00A01824"/>
    <w:rsid w:val="00A0400C"/>
    <w:rsid w:val="00A14D71"/>
    <w:rsid w:val="00A201EC"/>
    <w:rsid w:val="00A4594E"/>
    <w:rsid w:val="00A54925"/>
    <w:rsid w:val="00A61CDE"/>
    <w:rsid w:val="00A61D25"/>
    <w:rsid w:val="00A6210C"/>
    <w:rsid w:val="00A708F2"/>
    <w:rsid w:val="00A71923"/>
    <w:rsid w:val="00A72881"/>
    <w:rsid w:val="00A7540B"/>
    <w:rsid w:val="00A77264"/>
    <w:rsid w:val="00A833A5"/>
    <w:rsid w:val="00A8549E"/>
    <w:rsid w:val="00A92E19"/>
    <w:rsid w:val="00A9517C"/>
    <w:rsid w:val="00A9588C"/>
    <w:rsid w:val="00AA113A"/>
    <w:rsid w:val="00AA2A0C"/>
    <w:rsid w:val="00AB3C23"/>
    <w:rsid w:val="00AB6909"/>
    <w:rsid w:val="00AB6AC3"/>
    <w:rsid w:val="00AC183E"/>
    <w:rsid w:val="00AC3889"/>
    <w:rsid w:val="00AC5FC8"/>
    <w:rsid w:val="00AD18E2"/>
    <w:rsid w:val="00AD24F8"/>
    <w:rsid w:val="00AD4103"/>
    <w:rsid w:val="00AF6F97"/>
    <w:rsid w:val="00B058DB"/>
    <w:rsid w:val="00B10AF3"/>
    <w:rsid w:val="00B10BD4"/>
    <w:rsid w:val="00B23D81"/>
    <w:rsid w:val="00B2649D"/>
    <w:rsid w:val="00B275D2"/>
    <w:rsid w:val="00B30348"/>
    <w:rsid w:val="00B321E5"/>
    <w:rsid w:val="00B439A6"/>
    <w:rsid w:val="00B44560"/>
    <w:rsid w:val="00B44765"/>
    <w:rsid w:val="00B46F3E"/>
    <w:rsid w:val="00B47012"/>
    <w:rsid w:val="00B54D25"/>
    <w:rsid w:val="00B56E1C"/>
    <w:rsid w:val="00B623C1"/>
    <w:rsid w:val="00B65375"/>
    <w:rsid w:val="00B6588B"/>
    <w:rsid w:val="00B65F1B"/>
    <w:rsid w:val="00B67459"/>
    <w:rsid w:val="00B76300"/>
    <w:rsid w:val="00B82F46"/>
    <w:rsid w:val="00B853B5"/>
    <w:rsid w:val="00B86F2D"/>
    <w:rsid w:val="00B93752"/>
    <w:rsid w:val="00BA05F1"/>
    <w:rsid w:val="00BA7689"/>
    <w:rsid w:val="00BB3733"/>
    <w:rsid w:val="00BB380B"/>
    <w:rsid w:val="00BB3F9A"/>
    <w:rsid w:val="00BB4AF3"/>
    <w:rsid w:val="00BC263E"/>
    <w:rsid w:val="00BC6599"/>
    <w:rsid w:val="00BD4058"/>
    <w:rsid w:val="00BE0BDB"/>
    <w:rsid w:val="00BE18FC"/>
    <w:rsid w:val="00BE4B7E"/>
    <w:rsid w:val="00BF79E7"/>
    <w:rsid w:val="00C0696B"/>
    <w:rsid w:val="00C16D47"/>
    <w:rsid w:val="00C21629"/>
    <w:rsid w:val="00C22155"/>
    <w:rsid w:val="00C41FBB"/>
    <w:rsid w:val="00C47097"/>
    <w:rsid w:val="00C50A66"/>
    <w:rsid w:val="00C56D23"/>
    <w:rsid w:val="00C571B5"/>
    <w:rsid w:val="00C576CF"/>
    <w:rsid w:val="00C62898"/>
    <w:rsid w:val="00C77D22"/>
    <w:rsid w:val="00C93DD6"/>
    <w:rsid w:val="00C93DD8"/>
    <w:rsid w:val="00CA4370"/>
    <w:rsid w:val="00CB0D67"/>
    <w:rsid w:val="00CB3577"/>
    <w:rsid w:val="00CB6DF5"/>
    <w:rsid w:val="00CC38A6"/>
    <w:rsid w:val="00CC4DB1"/>
    <w:rsid w:val="00CD47AF"/>
    <w:rsid w:val="00CD69D6"/>
    <w:rsid w:val="00CE2940"/>
    <w:rsid w:val="00CF645F"/>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5803"/>
    <w:rsid w:val="00D8006F"/>
    <w:rsid w:val="00D836C9"/>
    <w:rsid w:val="00D95782"/>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366C"/>
    <w:rsid w:val="00E04E7C"/>
    <w:rsid w:val="00E0757D"/>
    <w:rsid w:val="00E13DBA"/>
    <w:rsid w:val="00E1550C"/>
    <w:rsid w:val="00E20799"/>
    <w:rsid w:val="00E208D6"/>
    <w:rsid w:val="00E23F38"/>
    <w:rsid w:val="00E24D17"/>
    <w:rsid w:val="00E27275"/>
    <w:rsid w:val="00E34BCC"/>
    <w:rsid w:val="00E37636"/>
    <w:rsid w:val="00E40080"/>
    <w:rsid w:val="00E536B4"/>
    <w:rsid w:val="00E56F72"/>
    <w:rsid w:val="00E807C0"/>
    <w:rsid w:val="00E84D90"/>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66D7"/>
    <w:rsid w:val="00F117A3"/>
    <w:rsid w:val="00F247B4"/>
    <w:rsid w:val="00F2599A"/>
    <w:rsid w:val="00F26ECC"/>
    <w:rsid w:val="00F30BBB"/>
    <w:rsid w:val="00F33D48"/>
    <w:rsid w:val="00F3541E"/>
    <w:rsid w:val="00F413D5"/>
    <w:rsid w:val="00F43D74"/>
    <w:rsid w:val="00F45376"/>
    <w:rsid w:val="00F550AD"/>
    <w:rsid w:val="00F56F1A"/>
    <w:rsid w:val="00F57E28"/>
    <w:rsid w:val="00F606E9"/>
    <w:rsid w:val="00F70CEC"/>
    <w:rsid w:val="00F724F4"/>
    <w:rsid w:val="00F75D4C"/>
    <w:rsid w:val="00F8108B"/>
    <w:rsid w:val="00F81E8C"/>
    <w:rsid w:val="00FA28E4"/>
    <w:rsid w:val="00FB0586"/>
    <w:rsid w:val="00FB1824"/>
    <w:rsid w:val="00FC79D0"/>
    <w:rsid w:val="00FD141E"/>
    <w:rsid w:val="00FD7ABF"/>
    <w:rsid w:val="00FE20B8"/>
    <w:rsid w:val="00FE6B01"/>
    <w:rsid w:val="00FF4921"/>
    <w:rsid w:val="0119B7EE"/>
    <w:rsid w:val="019BEC7C"/>
    <w:rsid w:val="03A9F7F2"/>
    <w:rsid w:val="09916955"/>
    <w:rsid w:val="0F768D4E"/>
    <w:rsid w:val="1CFB9A96"/>
    <w:rsid w:val="2129B906"/>
    <w:rsid w:val="24ADAE83"/>
    <w:rsid w:val="34210C7B"/>
    <w:rsid w:val="37972DA0"/>
    <w:rsid w:val="3BBE0741"/>
    <w:rsid w:val="560F0B01"/>
    <w:rsid w:val="597F2935"/>
    <w:rsid w:val="5D5127A5"/>
    <w:rsid w:val="61C7CC6D"/>
    <w:rsid w:val="654CEA10"/>
    <w:rsid w:val="67F93A03"/>
    <w:rsid w:val="6BFF2562"/>
    <w:rsid w:val="72488030"/>
    <w:rsid w:val="751F25A7"/>
    <w:rsid w:val="76869BF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7AEC"/>
    <w:pPr>
      <w:spacing w:line="360" w:lineRule="auto"/>
      <w:ind w:firstLine="851"/>
      <w:jc w:val="both"/>
    </w:pPr>
    <w:rPr>
      <w:sz w:val="24"/>
    </w:rPr>
  </w:style>
  <w:style w:type="paragraph" w:styleId="Ttulo1">
    <w:name w:val="heading 1"/>
    <w:next w:val="Pargrafo"/>
    <w:rsid w:val="00DD3CA6"/>
    <w:pPr>
      <w:keepNext/>
      <w:pageBreakBefore/>
      <w:numPr>
        <w:numId w:val="7"/>
      </w:numPr>
      <w:spacing w:line="360" w:lineRule="auto"/>
      <w:jc w:val="both"/>
      <w:outlineLvl w:val="0"/>
    </w:pPr>
    <w:rPr>
      <w:b/>
      <w:caps/>
      <w:sz w:val="24"/>
    </w:rPr>
  </w:style>
  <w:style w:type="paragraph" w:styleId="Ttulo2">
    <w:name w:val="heading 2"/>
    <w:next w:val="Normal"/>
    <w:link w:val="Ttulo2Char"/>
    <w:rsid w:val="0052593C"/>
    <w:pPr>
      <w:keepNext/>
      <w:numPr>
        <w:ilvl w:val="1"/>
        <w:numId w:val="1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15"/>
      </w:numPr>
      <w:spacing w:line="360" w:lineRule="auto"/>
      <w:jc w:val="both"/>
      <w:outlineLvl w:val="2"/>
    </w:pPr>
    <w:rPr>
      <w:sz w:val="24"/>
    </w:rPr>
  </w:style>
  <w:style w:type="paragraph" w:styleId="Ttulo4">
    <w:name w:val="heading 4"/>
    <w:next w:val="Pargrafo"/>
    <w:qFormat/>
    <w:rsid w:val="003E40C2"/>
    <w:pPr>
      <w:keepNext/>
      <w:numPr>
        <w:ilvl w:val="3"/>
        <w:numId w:val="1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1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character" w:styleId="nfase">
    <w:name w:val="Emphasis"/>
    <w:basedOn w:val="Fontepargpadro"/>
    <w:qFormat/>
    <w:rsid w:val="00F45376"/>
    <w:rPr>
      <w:i/>
      <w:iCs/>
    </w:rPr>
  </w:style>
  <w:style w:type="paragraph" w:customStyle="1" w:styleId="mb-4">
    <w:name w:val="mb-4"/>
    <w:basedOn w:val="Normal"/>
    <w:rsid w:val="00114845"/>
    <w:pPr>
      <w:spacing w:before="100" w:beforeAutospacing="1" w:after="100" w:afterAutospacing="1" w:line="240" w:lineRule="auto"/>
      <w:ind w:firstLine="0"/>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128426429">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320186346">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14979653">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3" ma:contentTypeDescription="Crie um novo documento." ma:contentTypeScope="" ma:versionID="b82d1496bfc93540fecf8961c89d5df2">
  <xsd:schema xmlns:xsd="http://www.w3.org/2001/XMLSchema" xmlns:xs="http://www.w3.org/2001/XMLSchema" xmlns:p="http://schemas.microsoft.com/office/2006/metadata/properties" xmlns:ns2="2b27184c-fad0-44bf-8a16-f94ff7fe2173" targetNamespace="http://schemas.microsoft.com/office/2006/metadata/properties" ma:root="true" ma:fieldsID="6c5d1a3ff89ab7199b5b9e59c1b5471d"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2.xml><?xml version="1.0" encoding="utf-8"?>
<ds:datastoreItem xmlns:ds="http://schemas.openxmlformats.org/officeDocument/2006/customXml" ds:itemID="{67D953DE-207D-4B97-90BA-8986D2726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7A0FD1-2BC4-4A99-8C22-A8E40A6C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Template>
  <TotalTime>75</TotalTime>
  <Pages>1</Pages>
  <Words>2233</Words>
  <Characters>12063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Guilherme  Carvalho</cp:lastModifiedBy>
  <cp:revision>15</cp:revision>
  <cp:lastPrinted>2010-02-07T21:29:00Z</cp:lastPrinted>
  <dcterms:created xsi:type="dcterms:W3CDTF">2023-09-13T17:34:00Z</dcterms:created>
  <dcterms:modified xsi:type="dcterms:W3CDTF">2023-09-18T12:34:00Z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ies>
</file>